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BA0EC" w14:textId="2A2DC053" w:rsidR="001E59F3" w:rsidRPr="004C0AD1" w:rsidRDefault="00A60E5B" w:rsidP="00A91D75">
      <w:r w:rsidRPr="004C0AD1">
        <w:rPr>
          <w:noProof/>
          <w:lang w:bidi="es-ES"/>
        </w:rPr>
        <w:drawing>
          <wp:anchor distT="0" distB="0" distL="114300" distR="114300" simplePos="0" relativeHeight="251658240" behindDoc="1" locked="0" layoutInCell="1" allowOverlap="1" wp14:anchorId="580DACED" wp14:editId="3C5C6C7C">
            <wp:simplePos x="0" y="0"/>
            <wp:positionH relativeFrom="column">
              <wp:posOffset>-13970</wp:posOffset>
            </wp:positionH>
            <wp:positionV relativeFrom="page">
              <wp:posOffset>1449705</wp:posOffset>
            </wp:positionV>
            <wp:extent cx="6219825" cy="621982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8">
                      <a:extLst>
                        <a:ext uri="{BEBA8EAE-BF5A-486C-A8C5-ECC9F3942E4B}">
                          <a14:imgProps xmlns:a14="http://schemas.microsoft.com/office/drawing/2010/main">
                            <a14:imgLayer r:embed="rId9">
                              <a14:imgEffect>
                                <a14:artisticGlowEdges/>
                              </a14:imgEffect>
                            </a14:imgLayer>
                          </a14:imgProps>
                        </a:ext>
                      </a:extLst>
                    </a:blip>
                    <a:stretch>
                      <a:fillRect/>
                    </a:stretch>
                  </pic:blipFill>
                  <pic:spPr>
                    <a:xfrm>
                      <a:off x="0" y="0"/>
                      <a:ext cx="6219825" cy="6219825"/>
                    </a:xfrm>
                    <a:prstGeom prst="rect">
                      <a:avLst/>
                    </a:prstGeom>
                  </pic:spPr>
                </pic:pic>
              </a:graphicData>
            </a:graphic>
            <wp14:sizeRelH relativeFrom="margin">
              <wp14:pctWidth>0</wp14:pctWidth>
            </wp14:sizeRelH>
            <wp14:sizeRelV relativeFrom="margin">
              <wp14:pctHeight>0</wp14:pctHeight>
            </wp14:sizeRelV>
          </wp:anchor>
        </w:drawing>
      </w:r>
      <w:r w:rsidR="00A91D75" w:rsidRPr="004C0AD1">
        <w:rPr>
          <w:noProof/>
          <w:lang w:bidi="es-ES"/>
        </w:rPr>
        <mc:AlternateContent>
          <mc:Choice Requires="wps">
            <w:drawing>
              <wp:anchor distT="0" distB="0" distL="114300" distR="114300" simplePos="0" relativeHeight="251657216" behindDoc="1" locked="0" layoutInCell="1" allowOverlap="1" wp14:anchorId="39880413" wp14:editId="3023D49D">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0E06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3A6B1"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" fillcolor="#0e061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0356EC6F" w14:textId="77777777" w:rsidTr="00A91D75">
        <w:trPr>
          <w:trHeight w:val="2150"/>
        </w:trPr>
        <w:tc>
          <w:tcPr>
            <w:tcW w:w="5760" w:type="dxa"/>
            <w:tcBorders>
              <w:top w:val="nil"/>
              <w:left w:val="nil"/>
              <w:bottom w:val="nil"/>
              <w:right w:val="nil"/>
            </w:tcBorders>
            <w:vAlign w:val="center"/>
          </w:tcPr>
          <w:p w14:paraId="374341EE" w14:textId="737EA8EA" w:rsidR="00A91D75" w:rsidRDefault="00C6323A" w:rsidP="00A91D75">
            <w:pPr>
              <w:pStyle w:val="Ttulo"/>
              <w:framePr w:hSpace="0" w:wrap="auto" w:vAnchor="margin" w:xAlign="left" w:yAlign="inline"/>
            </w:pPr>
            <w:r w:rsidRPr="004C0AD1">
              <w:rPr>
                <w:noProof/>
                <w:lang w:bidi="es-ES"/>
              </w:rPr>
              <mc:AlternateContent>
                <mc:Choice Requires="wps">
                  <w:drawing>
                    <wp:anchor distT="0" distB="0" distL="114300" distR="114300" simplePos="0" relativeHeight="251659264" behindDoc="1" locked="0" layoutInCell="1" allowOverlap="1" wp14:anchorId="3981EFC3" wp14:editId="48D7F065">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49F35"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E62B7C">
              <w:t>Manual</w:t>
            </w:r>
            <w:r w:rsidR="00FD36C4">
              <w:t>-</w:t>
            </w:r>
            <w:r w:rsidR="00E62B7C">
              <w:t>Técnico</w:t>
            </w:r>
          </w:p>
          <w:p w14:paraId="5312626E" w14:textId="2D4ED6C4" w:rsidR="00E62B7C" w:rsidRPr="004C0AD1" w:rsidRDefault="00E62B7C" w:rsidP="00A91D75">
            <w:pPr>
              <w:pStyle w:val="Ttulo"/>
              <w:framePr w:hSpace="0" w:wrap="auto" w:vAnchor="margin" w:xAlign="left" w:yAlign="inline"/>
            </w:pPr>
            <w:r>
              <w:t>Primer Proyecto</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331"/>
        <w:gridCol w:w="2133"/>
        <w:gridCol w:w="2526"/>
      </w:tblGrid>
      <w:tr w:rsidR="00A60E5B" w:rsidRPr="004C0AD1" w14:paraId="42A3B475" w14:textId="77777777" w:rsidTr="00C6323A">
        <w:trPr>
          <w:trHeight w:val="358"/>
        </w:trPr>
        <w:tc>
          <w:tcPr>
            <w:tcW w:w="3567" w:type="dxa"/>
          </w:tcPr>
          <w:p w14:paraId="38B902F7" w14:textId="77777777" w:rsidR="00A91D75" w:rsidRPr="004C0AD1" w:rsidRDefault="00A91D75" w:rsidP="00A91D75">
            <w:r w:rsidRPr="004C0AD1">
              <w:rPr>
                <w:noProof/>
                <w:lang w:bidi="es-ES"/>
              </w:rPr>
              <mc:AlternateContent>
                <mc:Choice Requires="wps">
                  <w:drawing>
                    <wp:inline distT="0" distB="0" distL="0" distR="0" wp14:anchorId="1F2E2364" wp14:editId="270C0D87">
                      <wp:extent cx="3211736"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211736" cy="309093"/>
                              </a:xfrm>
                              <a:prstGeom prst="rect">
                                <a:avLst/>
                              </a:prstGeom>
                              <a:noFill/>
                              <a:ln w="6350">
                                <a:noFill/>
                              </a:ln>
                            </wps:spPr>
                            <wps:txbx>
                              <w:txbxContent>
                                <w:p w14:paraId="6E1D81A7" w14:textId="0C4D6E93" w:rsidR="00A91D75" w:rsidRPr="00A60E5B" w:rsidRDefault="00A60E5B" w:rsidP="00A91D75">
                                  <w:pPr>
                                    <w:pStyle w:val="Subttulo"/>
                                    <w:rPr>
                                      <w:lang w:val="es-GT"/>
                                    </w:rPr>
                                  </w:pPr>
                                  <w:r>
                                    <w:rPr>
                                      <w:lang w:val="es-GT" w:bidi="es-ES"/>
                                    </w:rPr>
                                    <w:t>Juan Pablo García Monzón</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F2E2364" id="_x0000_t202" coordsize="21600,21600" o:spt="202" path="m,l,21600r21600,l21600,xe">
                      <v:stroke joinstyle="miter"/>
                      <v:path gradientshapeok="t" o:connecttype="rect"/>
                    </v:shapetype>
                    <v:shape id="Cuadro de texto 6" o:spid="_x0000_s1026" type="#_x0000_t202" style="width:252.9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" filled="f" stroked="f" strokeweight=".5pt">
                      <v:textbox inset=",,,0">
                        <w:txbxContent>
                          <w:p w14:paraId="6E1D81A7" w14:textId="0C4D6E93" w:rsidR="00A91D75" w:rsidRPr="00A60E5B" w:rsidRDefault="00A60E5B" w:rsidP="00A91D75">
                            <w:pPr>
                              <w:pStyle w:val="Subttulo"/>
                              <w:rPr>
                                <w:lang w:val="es-GT"/>
                              </w:rPr>
                            </w:pPr>
                            <w:r>
                              <w:rPr>
                                <w:lang w:val="es-GT" w:bidi="es-ES"/>
                              </w:rPr>
                              <w:t>Juan Pablo García Monzón</w:t>
                            </w:r>
                          </w:p>
                        </w:txbxContent>
                      </v:textbox>
                      <w10:anchorlock/>
                    </v:shape>
                  </w:pict>
                </mc:Fallback>
              </mc:AlternateContent>
            </w:r>
          </w:p>
        </w:tc>
        <w:tc>
          <w:tcPr>
            <w:tcW w:w="2940" w:type="dxa"/>
            <w:vAlign w:val="bottom"/>
          </w:tcPr>
          <w:p w14:paraId="2CB390C1" w14:textId="77777777" w:rsidR="00A91D75" w:rsidRPr="004C0AD1" w:rsidRDefault="00A91D75" w:rsidP="00A91D75"/>
        </w:tc>
        <w:tc>
          <w:tcPr>
            <w:tcW w:w="3483" w:type="dxa"/>
            <w:vAlign w:val="bottom"/>
          </w:tcPr>
          <w:p w14:paraId="7FC4F97A" w14:textId="77777777" w:rsidR="00A91D75" w:rsidRPr="004C0AD1" w:rsidRDefault="00A91D75" w:rsidP="00A91D75">
            <w:pPr>
              <w:jc w:val="right"/>
            </w:pPr>
          </w:p>
        </w:tc>
      </w:tr>
      <w:tr w:rsidR="00A60E5B" w:rsidRPr="004C0AD1" w14:paraId="5195C7ED" w14:textId="77777777" w:rsidTr="00C6323A">
        <w:trPr>
          <w:trHeight w:val="1197"/>
        </w:trPr>
        <w:tc>
          <w:tcPr>
            <w:tcW w:w="3567" w:type="dxa"/>
          </w:tcPr>
          <w:p w14:paraId="1D4EBF27" w14:textId="77777777" w:rsidR="00A91D75" w:rsidRPr="004C0AD1" w:rsidRDefault="00A91D75" w:rsidP="00A91D75">
            <w:r w:rsidRPr="004C0AD1">
              <w:rPr>
                <w:noProof/>
                <w:lang w:bidi="es-ES"/>
              </w:rPr>
              <mc:AlternateContent>
                <mc:Choice Requires="wps">
                  <w:drawing>
                    <wp:inline distT="0" distB="0" distL="0" distR="0" wp14:anchorId="3BDF74FF" wp14:editId="5AB3500A">
                      <wp:extent cx="3385547"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3385547" cy="1062990"/>
                              </a:xfrm>
                              <a:prstGeom prst="rect">
                                <a:avLst/>
                              </a:prstGeom>
                              <a:noFill/>
                              <a:ln w="6350">
                                <a:noFill/>
                              </a:ln>
                            </wps:spPr>
                            <wps:txbx>
                              <w:txbxContent>
                                <w:p w14:paraId="674E96CC" w14:textId="6E4B1063" w:rsidR="00A91D75" w:rsidRDefault="00A60E5B" w:rsidP="00A91D75">
                                  <w:pPr>
                                    <w:rPr>
                                      <w:lang w:val="es-GT" w:bidi="es-ES"/>
                                    </w:rPr>
                                  </w:pPr>
                                  <w:r>
                                    <w:rPr>
                                      <w:lang w:val="es-GT" w:bidi="es-ES"/>
                                    </w:rPr>
                                    <w:t>Universidad de San Carlos de Guatemala</w:t>
                                  </w:r>
                                </w:p>
                                <w:p w14:paraId="50C0A019" w14:textId="51806CEB" w:rsidR="00A60E5B" w:rsidRDefault="00A60E5B" w:rsidP="00A91D75">
                                  <w:pPr>
                                    <w:rPr>
                                      <w:lang w:val="es-GT" w:bidi="es-ES"/>
                                    </w:rPr>
                                  </w:pPr>
                                  <w:r>
                                    <w:rPr>
                                      <w:lang w:val="es-GT" w:bidi="es-ES"/>
                                    </w:rPr>
                                    <w:t xml:space="preserve">Facultad de Ingeniería </w:t>
                                  </w:r>
                                </w:p>
                                <w:p w14:paraId="46DF439F" w14:textId="00802713" w:rsidR="00A60E5B" w:rsidRDefault="00A60E5B" w:rsidP="00A91D75">
                                  <w:pPr>
                                    <w:rPr>
                                      <w:lang w:val="es-GT" w:bidi="es-ES"/>
                                    </w:rPr>
                                  </w:pPr>
                                  <w:r>
                                    <w:rPr>
                                      <w:lang w:val="es-GT" w:bidi="es-ES"/>
                                    </w:rPr>
                                    <w:t>Organización de Lenguajes y Compiladores 1</w:t>
                                  </w:r>
                                </w:p>
                                <w:p w14:paraId="4F67A4A5" w14:textId="160DC2CB" w:rsidR="00A60E5B" w:rsidRPr="00A60E5B" w:rsidRDefault="00A60E5B" w:rsidP="00A91D75">
                                  <w:pPr>
                                    <w:rPr>
                                      <w:lang w:val="es-GT"/>
                                    </w:rPr>
                                  </w:pPr>
                                  <w:r>
                                    <w:rPr>
                                      <w:lang w:val="es-GT" w:bidi="es-ES"/>
                                    </w:rPr>
                                    <w:t>Agosto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F74FF" id="Cuadro de texto 7" o:spid="_x0000_s1027" type="#_x0000_t202" style="width:266.6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" filled="f" stroked="f" strokeweight=".5pt">
                      <v:textbox>
                        <w:txbxContent>
                          <w:p w14:paraId="674E96CC" w14:textId="6E4B1063" w:rsidR="00A91D75" w:rsidRDefault="00A60E5B" w:rsidP="00A91D75">
                            <w:pPr>
                              <w:rPr>
                                <w:lang w:val="es-GT" w:bidi="es-ES"/>
                              </w:rPr>
                            </w:pPr>
                            <w:r>
                              <w:rPr>
                                <w:lang w:val="es-GT" w:bidi="es-ES"/>
                              </w:rPr>
                              <w:t>Universidad de San Carlos de Guatemala</w:t>
                            </w:r>
                          </w:p>
                          <w:p w14:paraId="50C0A019" w14:textId="51806CEB" w:rsidR="00A60E5B" w:rsidRDefault="00A60E5B" w:rsidP="00A91D75">
                            <w:pPr>
                              <w:rPr>
                                <w:lang w:val="es-GT" w:bidi="es-ES"/>
                              </w:rPr>
                            </w:pPr>
                            <w:r>
                              <w:rPr>
                                <w:lang w:val="es-GT" w:bidi="es-ES"/>
                              </w:rPr>
                              <w:t xml:space="preserve">Facultad de Ingeniería </w:t>
                            </w:r>
                          </w:p>
                          <w:p w14:paraId="46DF439F" w14:textId="00802713" w:rsidR="00A60E5B" w:rsidRDefault="00A60E5B" w:rsidP="00A91D75">
                            <w:pPr>
                              <w:rPr>
                                <w:lang w:val="es-GT" w:bidi="es-ES"/>
                              </w:rPr>
                            </w:pPr>
                            <w:r>
                              <w:rPr>
                                <w:lang w:val="es-GT" w:bidi="es-ES"/>
                              </w:rPr>
                              <w:t>Organización de Lenguajes y Compiladores 1</w:t>
                            </w:r>
                          </w:p>
                          <w:p w14:paraId="4F67A4A5" w14:textId="160DC2CB" w:rsidR="00A60E5B" w:rsidRPr="00A60E5B" w:rsidRDefault="00A60E5B" w:rsidP="00A91D75">
                            <w:pPr>
                              <w:rPr>
                                <w:lang w:val="es-GT"/>
                              </w:rPr>
                            </w:pPr>
                            <w:r>
                              <w:rPr>
                                <w:lang w:val="es-GT" w:bidi="es-ES"/>
                              </w:rPr>
                              <w:t>Agosto 2020</w:t>
                            </w:r>
                          </w:p>
                        </w:txbxContent>
                      </v:textbox>
                      <w10:anchorlock/>
                    </v:shape>
                  </w:pict>
                </mc:Fallback>
              </mc:AlternateContent>
            </w:r>
          </w:p>
        </w:tc>
        <w:tc>
          <w:tcPr>
            <w:tcW w:w="2940" w:type="dxa"/>
            <w:vAlign w:val="bottom"/>
          </w:tcPr>
          <w:p w14:paraId="7107FC0E" w14:textId="6A74C1A4" w:rsidR="00A91D75" w:rsidRPr="004C0AD1" w:rsidRDefault="00A91D75" w:rsidP="00A91D75"/>
        </w:tc>
        <w:tc>
          <w:tcPr>
            <w:tcW w:w="3483" w:type="dxa"/>
            <w:vAlign w:val="bottom"/>
          </w:tcPr>
          <w:p w14:paraId="5A5D8A76" w14:textId="77777777"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16484EB0" wp14:editId="053309D5">
                  <wp:simplePos x="0" y="0"/>
                  <wp:positionH relativeFrom="column">
                    <wp:posOffset>159385</wp:posOffset>
                  </wp:positionH>
                  <wp:positionV relativeFrom="paragraph">
                    <wp:posOffset>-898525</wp:posOffset>
                  </wp:positionV>
                  <wp:extent cx="1186180" cy="1118235"/>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10"/>
                          <a:stretch>
                            <a:fillRect/>
                          </a:stretch>
                        </pic:blipFill>
                        <pic:spPr>
                          <a:xfrm>
                            <a:off x="0" y="0"/>
                            <a:ext cx="1186180" cy="1118235"/>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14:paraId="7A23C0FC" w14:textId="77777777"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6191" behindDoc="1" locked="0" layoutInCell="1" allowOverlap="1" wp14:anchorId="56ACE27D" wp14:editId="4179CB1F">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F8A8"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L/HbUqUCAACDBQAADgAAAAAAAAAAAAAA&#10;AAAuAgAAZHJzL2Uyb0RvYy54bWxQSwECLQAUAAYACAAAACEARayYV+AAAAALAQAADwAAAAAAAAAA&#10;AAAAAAD/BAAAZHJzL2Rvd25yZXYueG1sUEsFBgAAAAAEAAQA8wAAAAwGAAAAAA==&#10;" fillcolor="#f3d569 [3204]" stroked="f" strokeweight="2pt">
                    <w10:wrap anchory="page"/>
                  </v:rect>
                </w:pict>
              </mc:Fallback>
            </mc:AlternateContent>
          </w:r>
          <w:r w:rsidR="00D476F7" w:rsidRPr="004C0AD1">
            <w:rPr>
              <w:lang w:bidi="es-ES"/>
            </w:rPr>
            <w:t>TABLA DE CONTENIDO</w:t>
          </w:r>
        </w:p>
        <w:p w14:paraId="56972E8D" w14:textId="5D010B64" w:rsidR="002F78B7" w:rsidRDefault="00E523C3">
          <w:pPr>
            <w:pStyle w:val="TDC1"/>
            <w:rPr>
              <w:rFonts w:eastAsiaTheme="minorEastAsia"/>
              <w:color w:val="auto"/>
              <w:kern w:val="0"/>
              <w:sz w:val="22"/>
              <w:szCs w:val="22"/>
              <w:lang w:val="es-GT" w:eastAsia="es-GT"/>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49536063" w:history="1">
            <w:r w:rsidR="002F78B7" w:rsidRPr="00E02E97">
              <w:rPr>
                <w:rStyle w:val="Hipervnculo"/>
                <w:lang w:bidi="es-ES"/>
              </w:rPr>
              <w:t>Descripción</w:t>
            </w:r>
            <w:r w:rsidR="002F78B7">
              <w:rPr>
                <w:webHidden/>
              </w:rPr>
              <w:tab/>
            </w:r>
            <w:r w:rsidR="002F78B7">
              <w:rPr>
                <w:webHidden/>
              </w:rPr>
              <w:fldChar w:fldCharType="begin"/>
            </w:r>
            <w:r w:rsidR="002F78B7">
              <w:rPr>
                <w:webHidden/>
              </w:rPr>
              <w:instrText xml:space="preserve"> PAGEREF _Toc49536063 \h </w:instrText>
            </w:r>
            <w:r w:rsidR="002F78B7">
              <w:rPr>
                <w:webHidden/>
              </w:rPr>
            </w:r>
            <w:r w:rsidR="002F78B7">
              <w:rPr>
                <w:webHidden/>
              </w:rPr>
              <w:fldChar w:fldCharType="separate"/>
            </w:r>
            <w:r w:rsidR="002F78B7">
              <w:rPr>
                <w:webHidden/>
              </w:rPr>
              <w:t>3</w:t>
            </w:r>
            <w:r w:rsidR="002F78B7">
              <w:rPr>
                <w:webHidden/>
              </w:rPr>
              <w:fldChar w:fldCharType="end"/>
            </w:r>
          </w:hyperlink>
        </w:p>
        <w:p w14:paraId="00E1BDF4" w14:textId="7080FE85" w:rsidR="002F78B7" w:rsidRDefault="000E4D15">
          <w:pPr>
            <w:pStyle w:val="TDC2"/>
            <w:tabs>
              <w:tab w:val="right" w:leader="underscore" w:pos="9592"/>
            </w:tabs>
            <w:rPr>
              <w:rFonts w:eastAsiaTheme="minorEastAsia"/>
              <w:noProof/>
              <w:color w:val="auto"/>
              <w:sz w:val="22"/>
              <w:szCs w:val="22"/>
              <w:lang w:val="es-GT" w:eastAsia="es-GT"/>
            </w:rPr>
          </w:pPr>
          <w:hyperlink w:anchor="_Toc49536064" w:history="1">
            <w:r w:rsidR="002F78B7" w:rsidRPr="00E02E97">
              <w:rPr>
                <w:rStyle w:val="Hipervnculo"/>
                <w:noProof/>
              </w:rPr>
              <w:t>Proyecto</w:t>
            </w:r>
            <w:r w:rsidR="002F78B7">
              <w:rPr>
                <w:noProof/>
                <w:webHidden/>
              </w:rPr>
              <w:tab/>
            </w:r>
            <w:r w:rsidR="002F78B7">
              <w:rPr>
                <w:noProof/>
                <w:webHidden/>
              </w:rPr>
              <w:fldChar w:fldCharType="begin"/>
            </w:r>
            <w:r w:rsidR="002F78B7">
              <w:rPr>
                <w:noProof/>
                <w:webHidden/>
              </w:rPr>
              <w:instrText xml:space="preserve"> PAGEREF _Toc49536064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6F40EE3D" w14:textId="5C10AB2D" w:rsidR="002F78B7" w:rsidRDefault="000E4D15">
          <w:pPr>
            <w:pStyle w:val="TDC2"/>
            <w:tabs>
              <w:tab w:val="right" w:leader="underscore" w:pos="9592"/>
            </w:tabs>
            <w:rPr>
              <w:rFonts w:eastAsiaTheme="minorEastAsia"/>
              <w:noProof/>
              <w:color w:val="auto"/>
              <w:sz w:val="22"/>
              <w:szCs w:val="22"/>
              <w:lang w:val="es-GT" w:eastAsia="es-GT"/>
            </w:rPr>
          </w:pPr>
          <w:hyperlink w:anchor="_Toc49536065" w:history="1">
            <w:r w:rsidR="002F78B7" w:rsidRPr="00E02E97">
              <w:rPr>
                <w:rStyle w:val="Hipervnculo"/>
                <w:noProof/>
              </w:rPr>
              <w:t>Requerimientos mínimos</w:t>
            </w:r>
            <w:r w:rsidR="002F78B7">
              <w:rPr>
                <w:noProof/>
                <w:webHidden/>
              </w:rPr>
              <w:tab/>
            </w:r>
            <w:r w:rsidR="002F78B7">
              <w:rPr>
                <w:noProof/>
                <w:webHidden/>
              </w:rPr>
              <w:fldChar w:fldCharType="begin"/>
            </w:r>
            <w:r w:rsidR="002F78B7">
              <w:rPr>
                <w:noProof/>
                <w:webHidden/>
              </w:rPr>
              <w:instrText xml:space="preserve"> PAGEREF _Toc49536065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290087A2" w14:textId="3CECD821" w:rsidR="002F78B7" w:rsidRDefault="000E4D15">
          <w:pPr>
            <w:pStyle w:val="TDC2"/>
            <w:tabs>
              <w:tab w:val="right" w:leader="underscore" w:pos="9592"/>
            </w:tabs>
            <w:rPr>
              <w:rFonts w:eastAsiaTheme="minorEastAsia"/>
              <w:noProof/>
              <w:color w:val="auto"/>
              <w:sz w:val="22"/>
              <w:szCs w:val="22"/>
              <w:lang w:val="es-GT" w:eastAsia="es-GT"/>
            </w:rPr>
          </w:pPr>
          <w:hyperlink w:anchor="_Toc49536066" w:history="1">
            <w:r w:rsidR="002F78B7" w:rsidRPr="00E02E97">
              <w:rPr>
                <w:rStyle w:val="Hipervnculo"/>
                <w:noProof/>
              </w:rPr>
              <w:t>Flujo del proyecto</w:t>
            </w:r>
            <w:r w:rsidR="002F78B7">
              <w:rPr>
                <w:noProof/>
                <w:webHidden/>
              </w:rPr>
              <w:tab/>
            </w:r>
            <w:r w:rsidR="002F78B7">
              <w:rPr>
                <w:noProof/>
                <w:webHidden/>
              </w:rPr>
              <w:fldChar w:fldCharType="begin"/>
            </w:r>
            <w:r w:rsidR="002F78B7">
              <w:rPr>
                <w:noProof/>
                <w:webHidden/>
              </w:rPr>
              <w:instrText xml:space="preserve"> PAGEREF _Toc49536066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14601F68" w14:textId="28BE3F9C" w:rsidR="002F78B7" w:rsidRDefault="000E4D15">
          <w:pPr>
            <w:pStyle w:val="TDC1"/>
            <w:rPr>
              <w:rFonts w:eastAsiaTheme="minorEastAsia"/>
              <w:color w:val="auto"/>
              <w:kern w:val="0"/>
              <w:sz w:val="22"/>
              <w:szCs w:val="22"/>
              <w:lang w:val="es-GT" w:eastAsia="es-GT"/>
            </w:rPr>
          </w:pPr>
          <w:hyperlink w:anchor="_Toc49536067" w:history="1">
            <w:r w:rsidR="002F78B7" w:rsidRPr="00E02E97">
              <w:rPr>
                <w:rStyle w:val="Hipervnculo"/>
                <w:lang w:bidi="es-ES"/>
              </w:rPr>
              <w:t>RESUMEN FINANCIERO</w:t>
            </w:r>
            <w:r w:rsidR="002F78B7">
              <w:rPr>
                <w:webHidden/>
              </w:rPr>
              <w:tab/>
            </w:r>
            <w:r w:rsidR="002F78B7">
              <w:rPr>
                <w:webHidden/>
              </w:rPr>
              <w:fldChar w:fldCharType="begin"/>
            </w:r>
            <w:r w:rsidR="002F78B7">
              <w:rPr>
                <w:webHidden/>
              </w:rPr>
              <w:instrText xml:space="preserve"> PAGEREF _Toc49536067 \h </w:instrText>
            </w:r>
            <w:r w:rsidR="002F78B7">
              <w:rPr>
                <w:webHidden/>
              </w:rPr>
            </w:r>
            <w:r w:rsidR="002F78B7">
              <w:rPr>
                <w:webHidden/>
              </w:rPr>
              <w:fldChar w:fldCharType="separate"/>
            </w:r>
            <w:r w:rsidR="002F78B7">
              <w:rPr>
                <w:webHidden/>
              </w:rPr>
              <w:t>4</w:t>
            </w:r>
            <w:r w:rsidR="002F78B7">
              <w:rPr>
                <w:webHidden/>
              </w:rPr>
              <w:fldChar w:fldCharType="end"/>
            </w:r>
          </w:hyperlink>
        </w:p>
        <w:p w14:paraId="46A18C2F" w14:textId="6BD24747" w:rsidR="002F78B7" w:rsidRDefault="000E4D15">
          <w:pPr>
            <w:pStyle w:val="TDC1"/>
            <w:rPr>
              <w:rFonts w:eastAsiaTheme="minorEastAsia"/>
              <w:color w:val="auto"/>
              <w:kern w:val="0"/>
              <w:sz w:val="22"/>
              <w:szCs w:val="22"/>
              <w:lang w:val="es-GT" w:eastAsia="es-GT"/>
            </w:rPr>
          </w:pPr>
          <w:hyperlink w:anchor="_Toc49536068" w:history="1">
            <w:r w:rsidR="002F78B7" w:rsidRPr="00E02E97">
              <w:rPr>
                <w:rStyle w:val="Hipervnculo"/>
                <w:lang w:bidi="es-ES"/>
              </w:rPr>
              <w:t>BALANCES GENERALES</w:t>
            </w:r>
            <w:r w:rsidR="002F78B7">
              <w:rPr>
                <w:webHidden/>
              </w:rPr>
              <w:tab/>
            </w:r>
            <w:r w:rsidR="002F78B7">
              <w:rPr>
                <w:webHidden/>
              </w:rPr>
              <w:fldChar w:fldCharType="begin"/>
            </w:r>
            <w:r w:rsidR="002F78B7">
              <w:rPr>
                <w:webHidden/>
              </w:rPr>
              <w:instrText xml:space="preserve"> PAGEREF _Toc49536068 \h </w:instrText>
            </w:r>
            <w:r w:rsidR="002F78B7">
              <w:rPr>
                <w:webHidden/>
              </w:rPr>
            </w:r>
            <w:r w:rsidR="002F78B7">
              <w:rPr>
                <w:webHidden/>
              </w:rPr>
              <w:fldChar w:fldCharType="separate"/>
            </w:r>
            <w:r w:rsidR="002F78B7">
              <w:rPr>
                <w:webHidden/>
              </w:rPr>
              <w:t>5</w:t>
            </w:r>
            <w:r w:rsidR="002F78B7">
              <w:rPr>
                <w:webHidden/>
              </w:rPr>
              <w:fldChar w:fldCharType="end"/>
            </w:r>
          </w:hyperlink>
        </w:p>
        <w:p w14:paraId="3E8BB1C7" w14:textId="11984EA1" w:rsidR="002F78B7" w:rsidRDefault="000E4D15">
          <w:pPr>
            <w:pStyle w:val="TDC2"/>
            <w:tabs>
              <w:tab w:val="right" w:leader="underscore" w:pos="9592"/>
            </w:tabs>
            <w:rPr>
              <w:rFonts w:eastAsiaTheme="minorEastAsia"/>
              <w:noProof/>
              <w:color w:val="auto"/>
              <w:sz w:val="22"/>
              <w:szCs w:val="22"/>
              <w:lang w:val="es-GT" w:eastAsia="es-GT"/>
            </w:rPr>
          </w:pPr>
          <w:hyperlink w:anchor="_Toc49536069" w:history="1">
            <w:r w:rsidR="002F78B7" w:rsidRPr="00E02E97">
              <w:rPr>
                <w:rStyle w:val="Hipervnculo"/>
                <w:noProof/>
                <w:lang w:bidi="es-ES"/>
              </w:rPr>
              <w:t>Balance de la posición financiera</w:t>
            </w:r>
            <w:r w:rsidR="002F78B7">
              <w:rPr>
                <w:noProof/>
                <w:webHidden/>
              </w:rPr>
              <w:tab/>
            </w:r>
            <w:r w:rsidR="002F78B7">
              <w:rPr>
                <w:noProof/>
                <w:webHidden/>
              </w:rPr>
              <w:fldChar w:fldCharType="begin"/>
            </w:r>
            <w:r w:rsidR="002F78B7">
              <w:rPr>
                <w:noProof/>
                <w:webHidden/>
              </w:rPr>
              <w:instrText xml:space="preserve"> PAGEREF _Toc49536069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02FFCCF" w14:textId="0A0AFA94" w:rsidR="002F78B7" w:rsidRDefault="000E4D15">
          <w:pPr>
            <w:pStyle w:val="TDC2"/>
            <w:tabs>
              <w:tab w:val="right" w:leader="underscore" w:pos="9592"/>
            </w:tabs>
            <w:rPr>
              <w:rFonts w:eastAsiaTheme="minorEastAsia"/>
              <w:noProof/>
              <w:color w:val="auto"/>
              <w:sz w:val="22"/>
              <w:szCs w:val="22"/>
              <w:lang w:val="es-GT" w:eastAsia="es-GT"/>
            </w:rPr>
          </w:pPr>
          <w:hyperlink w:anchor="_Toc49536070" w:history="1">
            <w:r w:rsidR="002F78B7" w:rsidRPr="00E02E97">
              <w:rPr>
                <w:rStyle w:val="Hipervnculo"/>
                <w:noProof/>
                <w:lang w:bidi="es-ES"/>
              </w:rPr>
              <w:t>Balance de ingresos completo (pérdidas y ganancias)</w:t>
            </w:r>
            <w:r w:rsidR="002F78B7">
              <w:rPr>
                <w:noProof/>
                <w:webHidden/>
              </w:rPr>
              <w:tab/>
            </w:r>
            <w:r w:rsidR="002F78B7">
              <w:rPr>
                <w:noProof/>
                <w:webHidden/>
              </w:rPr>
              <w:fldChar w:fldCharType="begin"/>
            </w:r>
            <w:r w:rsidR="002F78B7">
              <w:rPr>
                <w:noProof/>
                <w:webHidden/>
              </w:rPr>
              <w:instrText xml:space="preserve"> PAGEREF _Toc49536070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C0238B0" w14:textId="7ACA722A" w:rsidR="002F78B7" w:rsidRDefault="000E4D15">
          <w:pPr>
            <w:pStyle w:val="TDC2"/>
            <w:tabs>
              <w:tab w:val="right" w:leader="underscore" w:pos="9592"/>
            </w:tabs>
            <w:rPr>
              <w:rFonts w:eastAsiaTheme="minorEastAsia"/>
              <w:noProof/>
              <w:color w:val="auto"/>
              <w:sz w:val="22"/>
              <w:szCs w:val="22"/>
              <w:lang w:val="es-GT" w:eastAsia="es-GT"/>
            </w:rPr>
          </w:pPr>
          <w:hyperlink w:anchor="_Toc49536071" w:history="1">
            <w:r w:rsidR="002F78B7" w:rsidRPr="00E02E97">
              <w:rPr>
                <w:rStyle w:val="Hipervnculo"/>
                <w:noProof/>
                <w:lang w:bidi="es-ES"/>
              </w:rPr>
              <w:t>Balance de variaciones de capital</w:t>
            </w:r>
            <w:r w:rsidR="002F78B7">
              <w:rPr>
                <w:noProof/>
                <w:webHidden/>
              </w:rPr>
              <w:tab/>
            </w:r>
            <w:r w:rsidR="002F78B7">
              <w:rPr>
                <w:noProof/>
                <w:webHidden/>
              </w:rPr>
              <w:fldChar w:fldCharType="begin"/>
            </w:r>
            <w:r w:rsidR="002F78B7">
              <w:rPr>
                <w:noProof/>
                <w:webHidden/>
              </w:rPr>
              <w:instrText xml:space="preserve"> PAGEREF _Toc49536071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C458737" w14:textId="2F44A3B1" w:rsidR="002F78B7" w:rsidRDefault="000E4D15">
          <w:pPr>
            <w:pStyle w:val="TDC2"/>
            <w:tabs>
              <w:tab w:val="right" w:leader="underscore" w:pos="9592"/>
            </w:tabs>
            <w:rPr>
              <w:rFonts w:eastAsiaTheme="minorEastAsia"/>
              <w:noProof/>
              <w:color w:val="auto"/>
              <w:sz w:val="22"/>
              <w:szCs w:val="22"/>
              <w:lang w:val="es-GT" w:eastAsia="es-GT"/>
            </w:rPr>
          </w:pPr>
          <w:hyperlink w:anchor="_Toc49536072" w:history="1">
            <w:r w:rsidR="002F78B7" w:rsidRPr="00E02E97">
              <w:rPr>
                <w:rStyle w:val="Hipervnculo"/>
                <w:noProof/>
                <w:lang w:bidi="es-ES"/>
              </w:rPr>
              <w:t>Balance de flujo de efectivo</w:t>
            </w:r>
            <w:r w:rsidR="002F78B7">
              <w:rPr>
                <w:noProof/>
                <w:webHidden/>
              </w:rPr>
              <w:tab/>
            </w:r>
            <w:r w:rsidR="002F78B7">
              <w:rPr>
                <w:noProof/>
                <w:webHidden/>
              </w:rPr>
              <w:fldChar w:fldCharType="begin"/>
            </w:r>
            <w:r w:rsidR="002F78B7">
              <w:rPr>
                <w:noProof/>
                <w:webHidden/>
              </w:rPr>
              <w:instrText xml:space="preserve"> PAGEREF _Toc49536072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32610333" w14:textId="0454BCEE" w:rsidR="002F78B7" w:rsidRDefault="000E4D15">
          <w:pPr>
            <w:pStyle w:val="TDC1"/>
            <w:rPr>
              <w:rFonts w:eastAsiaTheme="minorEastAsia"/>
              <w:color w:val="auto"/>
              <w:kern w:val="0"/>
              <w:sz w:val="22"/>
              <w:szCs w:val="22"/>
              <w:lang w:val="es-GT" w:eastAsia="es-GT"/>
            </w:rPr>
          </w:pPr>
          <w:hyperlink w:anchor="_Toc49536073" w:history="1">
            <w:r w:rsidR="002F78B7" w:rsidRPr="00E02E97">
              <w:rPr>
                <w:rStyle w:val="Hipervnculo"/>
                <w:lang w:bidi="es-ES"/>
              </w:rPr>
              <w:t>NOTAS DE LOS BALANCES GENERALES</w:t>
            </w:r>
            <w:r w:rsidR="002F78B7">
              <w:rPr>
                <w:webHidden/>
              </w:rPr>
              <w:tab/>
            </w:r>
            <w:r w:rsidR="002F78B7">
              <w:rPr>
                <w:webHidden/>
              </w:rPr>
              <w:fldChar w:fldCharType="begin"/>
            </w:r>
            <w:r w:rsidR="002F78B7">
              <w:rPr>
                <w:webHidden/>
              </w:rPr>
              <w:instrText xml:space="preserve"> PAGEREF _Toc49536073 \h </w:instrText>
            </w:r>
            <w:r w:rsidR="002F78B7">
              <w:rPr>
                <w:webHidden/>
              </w:rPr>
            </w:r>
            <w:r w:rsidR="002F78B7">
              <w:rPr>
                <w:webHidden/>
              </w:rPr>
              <w:fldChar w:fldCharType="separate"/>
            </w:r>
            <w:r w:rsidR="002F78B7">
              <w:rPr>
                <w:webHidden/>
              </w:rPr>
              <w:t>6</w:t>
            </w:r>
            <w:r w:rsidR="002F78B7">
              <w:rPr>
                <w:webHidden/>
              </w:rPr>
              <w:fldChar w:fldCharType="end"/>
            </w:r>
          </w:hyperlink>
        </w:p>
        <w:p w14:paraId="4EC49A89" w14:textId="29B53AAA" w:rsidR="002F78B7" w:rsidRDefault="000E4D15">
          <w:pPr>
            <w:pStyle w:val="TDC2"/>
            <w:tabs>
              <w:tab w:val="right" w:leader="underscore" w:pos="9592"/>
            </w:tabs>
            <w:rPr>
              <w:rFonts w:eastAsiaTheme="minorEastAsia"/>
              <w:noProof/>
              <w:color w:val="auto"/>
              <w:sz w:val="22"/>
              <w:szCs w:val="22"/>
              <w:lang w:val="es-GT" w:eastAsia="es-GT"/>
            </w:rPr>
          </w:pPr>
          <w:hyperlink w:anchor="_Toc49536074" w:history="1">
            <w:r w:rsidR="002F78B7" w:rsidRPr="00E02E97">
              <w:rPr>
                <w:rStyle w:val="Hipervnculo"/>
                <w:noProof/>
                <w:lang w:bidi="es-ES"/>
              </w:rPr>
              <w:t>Cuentas</w:t>
            </w:r>
            <w:r w:rsidR="002F78B7">
              <w:rPr>
                <w:noProof/>
                <w:webHidden/>
              </w:rPr>
              <w:tab/>
            </w:r>
            <w:r w:rsidR="002F78B7">
              <w:rPr>
                <w:noProof/>
                <w:webHidden/>
              </w:rPr>
              <w:fldChar w:fldCharType="begin"/>
            </w:r>
            <w:r w:rsidR="002F78B7">
              <w:rPr>
                <w:noProof/>
                <w:webHidden/>
              </w:rPr>
              <w:instrText xml:space="preserve"> PAGEREF _Toc49536074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67695FE5" w14:textId="2F1A4DC5" w:rsidR="002F78B7" w:rsidRDefault="000E4D15">
          <w:pPr>
            <w:pStyle w:val="TDC2"/>
            <w:tabs>
              <w:tab w:val="right" w:leader="underscore" w:pos="9592"/>
            </w:tabs>
            <w:rPr>
              <w:rFonts w:eastAsiaTheme="minorEastAsia"/>
              <w:noProof/>
              <w:color w:val="auto"/>
              <w:sz w:val="22"/>
              <w:szCs w:val="22"/>
              <w:lang w:val="es-GT" w:eastAsia="es-GT"/>
            </w:rPr>
          </w:pPr>
          <w:hyperlink w:anchor="_Toc49536075" w:history="1">
            <w:r w:rsidR="002F78B7" w:rsidRPr="00E02E97">
              <w:rPr>
                <w:rStyle w:val="Hipervnculo"/>
                <w:noProof/>
                <w:lang w:bidi="es-ES"/>
              </w:rPr>
              <w:t>Deuda</w:t>
            </w:r>
            <w:r w:rsidR="002F78B7">
              <w:rPr>
                <w:noProof/>
                <w:webHidden/>
              </w:rPr>
              <w:tab/>
            </w:r>
            <w:r w:rsidR="002F78B7">
              <w:rPr>
                <w:noProof/>
                <w:webHidden/>
              </w:rPr>
              <w:fldChar w:fldCharType="begin"/>
            </w:r>
            <w:r w:rsidR="002F78B7">
              <w:rPr>
                <w:noProof/>
                <w:webHidden/>
              </w:rPr>
              <w:instrText xml:space="preserve"> PAGEREF _Toc49536075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5090C422" w14:textId="600C31B7" w:rsidR="002F78B7" w:rsidRDefault="000E4D15">
          <w:pPr>
            <w:pStyle w:val="TDC2"/>
            <w:tabs>
              <w:tab w:val="right" w:leader="underscore" w:pos="9592"/>
            </w:tabs>
            <w:rPr>
              <w:rFonts w:eastAsiaTheme="minorEastAsia"/>
              <w:noProof/>
              <w:color w:val="auto"/>
              <w:sz w:val="22"/>
              <w:szCs w:val="22"/>
              <w:lang w:val="es-GT" w:eastAsia="es-GT"/>
            </w:rPr>
          </w:pPr>
          <w:hyperlink w:anchor="_Toc49536076" w:history="1">
            <w:r w:rsidR="002F78B7" w:rsidRPr="00E02E97">
              <w:rPr>
                <w:rStyle w:val="Hipervnculo"/>
                <w:noProof/>
                <w:lang w:bidi="es-ES"/>
              </w:rPr>
              <w:t>Deuda</w:t>
            </w:r>
            <w:r w:rsidR="002F78B7">
              <w:rPr>
                <w:noProof/>
                <w:webHidden/>
              </w:rPr>
              <w:tab/>
            </w:r>
            <w:r w:rsidR="002F78B7">
              <w:rPr>
                <w:noProof/>
                <w:webHidden/>
              </w:rPr>
              <w:fldChar w:fldCharType="begin"/>
            </w:r>
            <w:r w:rsidR="002F78B7">
              <w:rPr>
                <w:noProof/>
                <w:webHidden/>
              </w:rPr>
              <w:instrText xml:space="preserve"> PAGEREF _Toc49536076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5CC1346D" w14:textId="1C94181D" w:rsidR="002F78B7" w:rsidRDefault="000E4D15">
          <w:pPr>
            <w:pStyle w:val="TDC2"/>
            <w:tabs>
              <w:tab w:val="right" w:leader="underscore" w:pos="9592"/>
            </w:tabs>
            <w:rPr>
              <w:rFonts w:eastAsiaTheme="minorEastAsia"/>
              <w:noProof/>
              <w:color w:val="auto"/>
              <w:sz w:val="22"/>
              <w:szCs w:val="22"/>
              <w:lang w:val="es-GT" w:eastAsia="es-GT"/>
            </w:rPr>
          </w:pPr>
          <w:hyperlink w:anchor="_Toc49536077" w:history="1">
            <w:r w:rsidR="002F78B7" w:rsidRPr="00E02E97">
              <w:rPr>
                <w:rStyle w:val="Hipervnculo"/>
                <w:noProof/>
                <w:lang w:bidi="es-ES"/>
              </w:rPr>
              <w:t>Negocio establecido</w:t>
            </w:r>
            <w:r w:rsidR="002F78B7">
              <w:rPr>
                <w:noProof/>
                <w:webHidden/>
              </w:rPr>
              <w:tab/>
            </w:r>
            <w:r w:rsidR="002F78B7">
              <w:rPr>
                <w:noProof/>
                <w:webHidden/>
              </w:rPr>
              <w:fldChar w:fldCharType="begin"/>
            </w:r>
            <w:r w:rsidR="002F78B7">
              <w:rPr>
                <w:noProof/>
                <w:webHidden/>
              </w:rPr>
              <w:instrText xml:space="preserve"> PAGEREF _Toc49536077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7B051EE6" w14:textId="384E3263" w:rsidR="002F78B7" w:rsidRDefault="000E4D15">
          <w:pPr>
            <w:pStyle w:val="TDC2"/>
            <w:tabs>
              <w:tab w:val="right" w:leader="underscore" w:pos="9592"/>
            </w:tabs>
            <w:rPr>
              <w:rFonts w:eastAsiaTheme="minorEastAsia"/>
              <w:noProof/>
              <w:color w:val="auto"/>
              <w:sz w:val="22"/>
              <w:szCs w:val="22"/>
              <w:lang w:val="es-GT" w:eastAsia="es-GT"/>
            </w:rPr>
          </w:pPr>
          <w:hyperlink w:anchor="_Toc49536078" w:history="1">
            <w:r w:rsidR="002F78B7" w:rsidRPr="00E02E97">
              <w:rPr>
                <w:rStyle w:val="Hipervnculo"/>
                <w:noProof/>
                <w:lang w:bidi="es-ES"/>
              </w:rPr>
              <w:t>Obligaciones contingentes</w:t>
            </w:r>
            <w:r w:rsidR="002F78B7">
              <w:rPr>
                <w:noProof/>
                <w:webHidden/>
              </w:rPr>
              <w:tab/>
            </w:r>
            <w:r w:rsidR="002F78B7">
              <w:rPr>
                <w:noProof/>
                <w:webHidden/>
              </w:rPr>
              <w:fldChar w:fldCharType="begin"/>
            </w:r>
            <w:r w:rsidR="002F78B7">
              <w:rPr>
                <w:noProof/>
                <w:webHidden/>
              </w:rPr>
              <w:instrText xml:space="preserve"> PAGEREF _Toc49536078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0E7F4D93" w14:textId="4E5DB0DD" w:rsidR="002F78B7" w:rsidRDefault="000E4D15">
          <w:pPr>
            <w:pStyle w:val="TDC2"/>
            <w:tabs>
              <w:tab w:val="right" w:leader="underscore" w:pos="9592"/>
            </w:tabs>
            <w:rPr>
              <w:rFonts w:eastAsiaTheme="minorEastAsia"/>
              <w:noProof/>
              <w:color w:val="auto"/>
              <w:sz w:val="22"/>
              <w:szCs w:val="22"/>
              <w:lang w:val="es-GT" w:eastAsia="es-GT"/>
            </w:rPr>
          </w:pPr>
          <w:hyperlink w:anchor="_Toc49536079" w:history="1">
            <w:r w:rsidR="002F78B7" w:rsidRPr="00E02E97">
              <w:rPr>
                <w:rStyle w:val="Hipervnculo"/>
                <w:noProof/>
                <w:lang w:bidi="es-ES"/>
              </w:rPr>
              <w:t>Aportes</w:t>
            </w:r>
            <w:r w:rsidR="002F78B7">
              <w:rPr>
                <w:noProof/>
                <w:webHidden/>
              </w:rPr>
              <w:tab/>
            </w:r>
            <w:r w:rsidR="002F78B7">
              <w:rPr>
                <w:noProof/>
                <w:webHidden/>
              </w:rPr>
              <w:fldChar w:fldCharType="begin"/>
            </w:r>
            <w:r w:rsidR="002F78B7">
              <w:rPr>
                <w:noProof/>
                <w:webHidden/>
              </w:rPr>
              <w:instrText xml:space="preserve"> PAGEREF _Toc49536079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44CFC928" w14:textId="1A43BCF3" w:rsidR="002F78B7" w:rsidRDefault="000E4D15">
          <w:pPr>
            <w:pStyle w:val="TDC1"/>
            <w:rPr>
              <w:rFonts w:eastAsiaTheme="minorEastAsia"/>
              <w:color w:val="auto"/>
              <w:kern w:val="0"/>
              <w:sz w:val="22"/>
              <w:szCs w:val="22"/>
              <w:lang w:val="es-GT" w:eastAsia="es-GT"/>
            </w:rPr>
          </w:pPr>
          <w:hyperlink w:anchor="_Toc49536080" w:history="1">
            <w:r w:rsidR="002F78B7" w:rsidRPr="00E02E97">
              <w:rPr>
                <w:rStyle w:val="Hipervnculo"/>
                <w:lang w:bidi="es-ES"/>
              </w:rPr>
              <w:t>INFORME DE AUDITORÍA INDEPENDIENTE</w:t>
            </w:r>
            <w:r w:rsidR="002F78B7">
              <w:rPr>
                <w:webHidden/>
              </w:rPr>
              <w:tab/>
            </w:r>
            <w:r w:rsidR="002F78B7">
              <w:rPr>
                <w:webHidden/>
              </w:rPr>
              <w:fldChar w:fldCharType="begin"/>
            </w:r>
            <w:r w:rsidR="002F78B7">
              <w:rPr>
                <w:webHidden/>
              </w:rPr>
              <w:instrText xml:space="preserve"> PAGEREF _Toc49536080 \h </w:instrText>
            </w:r>
            <w:r w:rsidR="002F78B7">
              <w:rPr>
                <w:webHidden/>
              </w:rPr>
            </w:r>
            <w:r w:rsidR="002F78B7">
              <w:rPr>
                <w:webHidden/>
              </w:rPr>
              <w:fldChar w:fldCharType="separate"/>
            </w:r>
            <w:r w:rsidR="002F78B7">
              <w:rPr>
                <w:webHidden/>
              </w:rPr>
              <w:t>7</w:t>
            </w:r>
            <w:r w:rsidR="002F78B7">
              <w:rPr>
                <w:webHidden/>
              </w:rPr>
              <w:fldChar w:fldCharType="end"/>
            </w:r>
          </w:hyperlink>
        </w:p>
        <w:p w14:paraId="7264EBAE" w14:textId="2CAC33AA" w:rsidR="002F78B7" w:rsidRDefault="000E4D15">
          <w:pPr>
            <w:pStyle w:val="TDC2"/>
            <w:tabs>
              <w:tab w:val="right" w:leader="underscore" w:pos="9592"/>
            </w:tabs>
            <w:rPr>
              <w:rFonts w:eastAsiaTheme="minorEastAsia"/>
              <w:noProof/>
              <w:color w:val="auto"/>
              <w:sz w:val="22"/>
              <w:szCs w:val="22"/>
              <w:lang w:val="es-GT" w:eastAsia="es-GT"/>
            </w:rPr>
          </w:pPr>
          <w:hyperlink w:anchor="_Toc49536081" w:history="1">
            <w:r w:rsidR="002F78B7" w:rsidRPr="00E02E97">
              <w:rPr>
                <w:rStyle w:val="Hipervnculo"/>
                <w:noProof/>
                <w:lang w:bidi="es-ES"/>
              </w:rPr>
              <w:t>Informe del Auditor</w:t>
            </w:r>
            <w:r w:rsidR="002F78B7">
              <w:rPr>
                <w:noProof/>
                <w:webHidden/>
              </w:rPr>
              <w:tab/>
            </w:r>
            <w:r w:rsidR="002F78B7">
              <w:rPr>
                <w:noProof/>
                <w:webHidden/>
              </w:rPr>
              <w:fldChar w:fldCharType="begin"/>
            </w:r>
            <w:r w:rsidR="002F78B7">
              <w:rPr>
                <w:noProof/>
                <w:webHidden/>
              </w:rPr>
              <w:instrText xml:space="preserve"> PAGEREF _Toc49536081 \h </w:instrText>
            </w:r>
            <w:r w:rsidR="002F78B7">
              <w:rPr>
                <w:noProof/>
                <w:webHidden/>
              </w:rPr>
            </w:r>
            <w:r w:rsidR="002F78B7">
              <w:rPr>
                <w:noProof/>
                <w:webHidden/>
              </w:rPr>
              <w:fldChar w:fldCharType="separate"/>
            </w:r>
            <w:r w:rsidR="002F78B7">
              <w:rPr>
                <w:noProof/>
                <w:webHidden/>
              </w:rPr>
              <w:t>7</w:t>
            </w:r>
            <w:r w:rsidR="002F78B7">
              <w:rPr>
                <w:noProof/>
                <w:webHidden/>
              </w:rPr>
              <w:fldChar w:fldCharType="end"/>
            </w:r>
          </w:hyperlink>
        </w:p>
        <w:p w14:paraId="54B6E1ED" w14:textId="24B25E7C" w:rsidR="00E523C3" w:rsidRPr="004C0AD1" w:rsidRDefault="00E523C3">
          <w:r w:rsidRPr="004C0AD1">
            <w:rPr>
              <w:b/>
              <w:lang w:bidi="es-ES"/>
            </w:rPr>
            <w:fldChar w:fldCharType="end"/>
          </w:r>
        </w:p>
      </w:sdtContent>
    </w:sdt>
    <w:p w14:paraId="070628BA" w14:textId="7E9BFA0D" w:rsidR="00184B35" w:rsidRPr="004C0AD1" w:rsidRDefault="000C1301" w:rsidP="00E523C3">
      <w:pPr>
        <w:pStyle w:val="Ttulo1"/>
      </w:pPr>
      <w:bookmarkStart w:id="0" w:name="_Toc49536063"/>
      <w:bookmarkStart w:id="1" w:name="_Hlk501114800"/>
      <w:r>
        <w:rPr>
          <w:lang w:bidi="es-ES"/>
        </w:rPr>
        <w:lastRenderedPageBreak/>
        <w:t>Descripción</w:t>
      </w:r>
      <w:bookmarkEnd w:id="0"/>
    </w:p>
    <w:p w14:paraId="0DFFC2EA" w14:textId="0C313BF8" w:rsidR="000C1301" w:rsidRPr="000C1301" w:rsidRDefault="000C1301" w:rsidP="000C1301">
      <w:pPr>
        <w:pStyle w:val="Ttulo2"/>
      </w:pPr>
      <w:bookmarkStart w:id="2" w:name="_Toc49536064"/>
      <w:bookmarkEnd w:id="1"/>
      <w:r>
        <w:t>Proyecto</w:t>
      </w:r>
      <w:bookmarkEnd w:id="2"/>
    </w:p>
    <w:p w14:paraId="5C2BF903" w14:textId="11F62FE9" w:rsidR="007415F8" w:rsidRDefault="007415F8" w:rsidP="002F78B7">
      <w:pPr>
        <w:jc w:val="both"/>
        <w:rPr>
          <w:b/>
          <w:bCs/>
        </w:rPr>
      </w:pPr>
      <w:r w:rsidRPr="007415F8">
        <w:t xml:space="preserve">La idea principal del proyecto es que se genere un </w:t>
      </w:r>
      <w:r w:rsidR="002F78B7" w:rsidRPr="007415F8">
        <w:t>análisis</w:t>
      </w:r>
      <w:r w:rsidRPr="007415F8">
        <w:t xml:space="preserve"> </w:t>
      </w:r>
      <w:r w:rsidR="002F78B7" w:rsidRPr="007415F8">
        <w:t>léxico</w:t>
      </w:r>
      <w:r w:rsidRPr="007415F8">
        <w:t xml:space="preserve"> de cada uno de los</w:t>
      </w:r>
      <w:r>
        <w:rPr>
          <w:b/>
          <w:bCs/>
        </w:rPr>
        <w:t xml:space="preserve"> </w:t>
      </w:r>
      <w:r w:rsidRPr="007415F8">
        <w:t>distintos archivos de entrada los cuales pueden ser de tipo Marcado como en el caso de</w:t>
      </w:r>
      <w:r>
        <w:rPr>
          <w:b/>
          <w:bCs/>
        </w:rPr>
        <w:t xml:space="preserve"> </w:t>
      </w:r>
      <w:r w:rsidRPr="007415F8">
        <w:t>HTML, de tipo diseño como CSS o de tipo interpretado como JavaScript.</w:t>
      </w:r>
    </w:p>
    <w:p w14:paraId="0BE2F418" w14:textId="5172A0D3" w:rsidR="007415F8" w:rsidRPr="007415F8" w:rsidRDefault="007415F8" w:rsidP="002F78B7">
      <w:pPr>
        <w:jc w:val="both"/>
      </w:pPr>
      <w:r w:rsidRPr="007415F8">
        <w:t>Se debe realizar un analizador léxico por lenguaje ya que en cada uno de ellos existen</w:t>
      </w:r>
      <w:r>
        <w:rPr>
          <w:b/>
          <w:bCs/>
        </w:rPr>
        <w:t xml:space="preserve"> </w:t>
      </w:r>
      <w:r w:rsidRPr="007415F8">
        <w:t>distintos tipos de caracteres reconocidos. Y como salida se espera la construcción del</w:t>
      </w:r>
      <w:r>
        <w:rPr>
          <w:b/>
          <w:bCs/>
        </w:rPr>
        <w:t xml:space="preserve"> </w:t>
      </w:r>
      <w:r w:rsidRPr="007415F8">
        <w:t>proyecto en directorios los cuales estarán identificados por medio de paths las cuales serán</w:t>
      </w:r>
    </w:p>
    <w:p w14:paraId="1CBAF06C" w14:textId="77777777" w:rsidR="007415F8" w:rsidRPr="007415F8" w:rsidRDefault="007415F8" w:rsidP="002F78B7">
      <w:pPr>
        <w:jc w:val="both"/>
      </w:pPr>
      <w:r w:rsidRPr="007415F8">
        <w:t>tomadas y almacenadas por cada archivo dentro de la ejecución del programa, reportando</w:t>
      </w:r>
    </w:p>
    <w:p w14:paraId="4AA61F73" w14:textId="3590999E" w:rsidR="007415F8" w:rsidRDefault="007415F8" w:rsidP="002F78B7">
      <w:pPr>
        <w:jc w:val="both"/>
        <w:rPr>
          <w:b/>
          <w:bCs/>
        </w:rPr>
      </w:pPr>
      <w:r w:rsidRPr="007415F8">
        <w:t>todos los errores léxicos encontrados.</w:t>
      </w:r>
    </w:p>
    <w:p w14:paraId="62114BCD" w14:textId="77777777" w:rsidR="007415F8" w:rsidRPr="007415F8" w:rsidRDefault="007415F8" w:rsidP="002F78B7">
      <w:pPr>
        <w:jc w:val="both"/>
      </w:pPr>
      <w:r w:rsidRPr="007415F8">
        <w:t>Cabe mencionar que al momento de reconocer un error léxico el análisis no debe detenerse</w:t>
      </w:r>
    </w:p>
    <w:p w14:paraId="740300F5" w14:textId="3A858EDE" w:rsidR="007415F8" w:rsidRDefault="007415F8" w:rsidP="002F78B7">
      <w:pPr>
        <w:jc w:val="both"/>
        <w:rPr>
          <w:b/>
          <w:bCs/>
        </w:rPr>
      </w:pPr>
      <w:r w:rsidRPr="007415F8">
        <w:t xml:space="preserve">por ningún motivo, sino que debe tener la capacidad de recuperarse y seguir analizando. </w:t>
      </w:r>
    </w:p>
    <w:p w14:paraId="1D48AA7F" w14:textId="5FF924BB" w:rsidR="000C1301" w:rsidRPr="000C1301" w:rsidRDefault="000C1301" w:rsidP="007415F8">
      <w:pPr>
        <w:pStyle w:val="Ttulo2"/>
      </w:pPr>
      <w:bookmarkStart w:id="3" w:name="_Toc49536065"/>
      <w:r>
        <w:t>Requerimientos mínimos</w:t>
      </w:r>
      <w:bookmarkEnd w:id="3"/>
    </w:p>
    <w:p w14:paraId="58D875AC" w14:textId="5251A729" w:rsidR="007415F8" w:rsidRDefault="007415F8" w:rsidP="007415F8">
      <w:r>
        <w:rPr>
          <w:rFonts w:ascii="Segoe UI Symbol" w:hAnsi="Segoe UI Symbol" w:cs="Segoe UI Symbol"/>
        </w:rPr>
        <w:t>❖</w:t>
      </w:r>
      <w:r>
        <w:t xml:space="preserve"> Windows 7 / / Linux/UNIX (Cualquier </w:t>
      </w:r>
      <w:r w:rsidR="002130C8">
        <w:t>Versión</w:t>
      </w:r>
      <w:r>
        <w:t>)</w:t>
      </w:r>
    </w:p>
    <w:p w14:paraId="03273BB4" w14:textId="2962580C" w:rsidR="007415F8" w:rsidRDefault="007415F8" w:rsidP="007415F8">
      <w:r>
        <w:rPr>
          <w:rFonts w:ascii="Segoe UI Symbol" w:hAnsi="Segoe UI Symbol" w:cs="Segoe UI Symbol"/>
        </w:rPr>
        <w:t>❖</w:t>
      </w:r>
      <w:r>
        <w:t xml:space="preserve"> 30</w:t>
      </w:r>
      <w:r w:rsidR="002130C8">
        <w:t>MB</w:t>
      </w:r>
      <w:r>
        <w:t xml:space="preserve"> de espacio en el disco duro</w:t>
      </w:r>
    </w:p>
    <w:p w14:paraId="132A114E" w14:textId="76BEBBDC" w:rsidR="007415F8" w:rsidRDefault="007415F8" w:rsidP="007415F8">
      <w:r>
        <w:rPr>
          <w:rFonts w:ascii="Segoe UI Symbol" w:hAnsi="Segoe UI Symbol" w:cs="Segoe UI Symbol"/>
        </w:rPr>
        <w:t>❖</w:t>
      </w:r>
      <w:r>
        <w:t xml:space="preserve"> 1</w:t>
      </w:r>
      <w:r w:rsidR="002130C8">
        <w:t>GB</w:t>
      </w:r>
      <w:r>
        <w:t xml:space="preserve"> de </w:t>
      </w:r>
      <w:r w:rsidR="002130C8">
        <w:t>RAM</w:t>
      </w:r>
    </w:p>
    <w:p w14:paraId="4FE6978F" w14:textId="77777777" w:rsidR="007415F8" w:rsidRDefault="007415F8" w:rsidP="007415F8">
      <w:r>
        <w:rPr>
          <w:rFonts w:ascii="Segoe UI Symbol" w:hAnsi="Segoe UI Symbol" w:cs="Segoe UI Symbol"/>
        </w:rPr>
        <w:t>❖</w:t>
      </w:r>
      <w:r>
        <w:t xml:space="preserve"> Python 3</w:t>
      </w:r>
    </w:p>
    <w:p w14:paraId="5C511899" w14:textId="77777777" w:rsidR="007415F8" w:rsidRDefault="007415F8" w:rsidP="007415F8">
      <w:r>
        <w:rPr>
          <w:rFonts w:ascii="Segoe UI Symbol" w:hAnsi="Segoe UI Symbol" w:cs="Segoe UI Symbol"/>
        </w:rPr>
        <w:t>❖</w:t>
      </w:r>
      <w:r>
        <w:t xml:space="preserve"> Graphviz</w:t>
      </w:r>
    </w:p>
    <w:p w14:paraId="2E2982A5" w14:textId="77777777" w:rsidR="007415F8" w:rsidRDefault="007415F8" w:rsidP="007415F8">
      <w:r>
        <w:rPr>
          <w:rFonts w:ascii="Segoe UI Symbol" w:hAnsi="Segoe UI Symbol" w:cs="Segoe UI Symbol"/>
        </w:rPr>
        <w:t>❖</w:t>
      </w:r>
      <w:r>
        <w:t xml:space="preserve"> Tkinter (Librería Python)</w:t>
      </w:r>
    </w:p>
    <w:p w14:paraId="0768F45B" w14:textId="60730C5E" w:rsidR="000C1301" w:rsidRPr="000C1301" w:rsidRDefault="000C1301" w:rsidP="000C1301">
      <w:pPr>
        <w:pStyle w:val="Ttulo2"/>
      </w:pPr>
      <w:bookmarkStart w:id="4" w:name="_Toc49536066"/>
      <w:r>
        <w:t>Flujo del proyecto</w:t>
      </w:r>
      <w:bookmarkEnd w:id="4"/>
    </w:p>
    <w:p w14:paraId="4A59B736" w14:textId="03C7A992" w:rsidR="002130C8" w:rsidRDefault="002130C8" w:rsidP="002130C8">
      <w:pPr>
        <w:pStyle w:val="Prrafodelista"/>
        <w:numPr>
          <w:ilvl w:val="0"/>
          <w:numId w:val="28"/>
        </w:numPr>
      </w:pPr>
      <w:r>
        <w:t>Se abre el archivo ejecutable (OLC1_Proyecto1_201222615.exe)</w:t>
      </w:r>
    </w:p>
    <w:p w14:paraId="1DC0FD0A" w14:textId="131559E4" w:rsidR="002130C8" w:rsidRDefault="002130C8" w:rsidP="002130C8">
      <w:pPr>
        <w:pStyle w:val="Prrafodelista"/>
        <w:numPr>
          <w:ilvl w:val="0"/>
          <w:numId w:val="28"/>
        </w:numPr>
      </w:pPr>
      <w:r>
        <w:t>En el menú “Archivo” se elige la opción “Abrir”</w:t>
      </w:r>
    </w:p>
    <w:p w14:paraId="35262DE9" w14:textId="420638D3" w:rsidR="002130C8" w:rsidRDefault="002130C8" w:rsidP="002130C8">
      <w:pPr>
        <w:pStyle w:val="Prrafodelista"/>
        <w:numPr>
          <w:ilvl w:val="0"/>
          <w:numId w:val="28"/>
        </w:numPr>
      </w:pPr>
      <w:r>
        <w:t>Se busca y se abre un archivo con extensión “.js”, “.css”, “.html” o “.rmt”</w:t>
      </w:r>
    </w:p>
    <w:p w14:paraId="40C549E3" w14:textId="0AC23F46" w:rsidR="002130C8" w:rsidRDefault="002130C8" w:rsidP="002130C8">
      <w:pPr>
        <w:pStyle w:val="Prrafodelista"/>
        <w:numPr>
          <w:ilvl w:val="0"/>
          <w:numId w:val="28"/>
        </w:numPr>
      </w:pPr>
      <w:r>
        <w:t>En el menú “Ejecutar” se elige la opción “Ejecutar”</w:t>
      </w:r>
    </w:p>
    <w:p w14:paraId="61626756" w14:textId="1EF90869" w:rsidR="002130C8" w:rsidRDefault="002130C8" w:rsidP="002130C8">
      <w:pPr>
        <w:pStyle w:val="Prrafodelista"/>
        <w:numPr>
          <w:ilvl w:val="0"/>
          <w:numId w:val="28"/>
        </w:numPr>
      </w:pPr>
      <w:r>
        <w:t>Se hace un reporte de los tokens y errores en la consola</w:t>
      </w:r>
    </w:p>
    <w:p w14:paraId="52C45C0A" w14:textId="2487ABBB" w:rsidR="002130C8" w:rsidRDefault="002130C8" w:rsidP="002130C8">
      <w:pPr>
        <w:pStyle w:val="Prrafodelista"/>
        <w:numPr>
          <w:ilvl w:val="0"/>
          <w:numId w:val="28"/>
        </w:numPr>
      </w:pPr>
      <w:r>
        <w:t>Si dentro del archivo de entrada hay un comentario especial con una ruta “PATHW:” o “PATHL” se creara un archivo en esa ruta ya sin los errores léxicos.</w:t>
      </w:r>
    </w:p>
    <w:p w14:paraId="602DDFC2" w14:textId="69843FC6" w:rsidR="002130C8" w:rsidRDefault="002130C8" w:rsidP="002130C8">
      <w:pPr>
        <w:pStyle w:val="Prrafodelista"/>
        <w:numPr>
          <w:ilvl w:val="0"/>
          <w:numId w:val="28"/>
        </w:numPr>
      </w:pPr>
      <w:r>
        <w:t>En el menú “Reportes” se puede ver el “Reporte de Errores Léxicos”, “Reporte de Errores Sintácticos”, “Reporte de Árbol” y “Reporte de Estados”.</w:t>
      </w:r>
    </w:p>
    <w:p w14:paraId="118F8BEA" w14:textId="42DD0F58" w:rsidR="002130C8" w:rsidRDefault="002130C8" w:rsidP="002130C8">
      <w:pPr>
        <w:pStyle w:val="Prrafodelista"/>
        <w:numPr>
          <w:ilvl w:val="0"/>
          <w:numId w:val="28"/>
        </w:numPr>
      </w:pPr>
      <w:r>
        <w:t>En el menú “Ayuda” se puede visualizar el “Manual Técnico” o el “Manual de Usuario” eligiendo las opciones “Manual Técnico” o “Manual de Usuario”</w:t>
      </w:r>
    </w:p>
    <w:p w14:paraId="35A27DEF" w14:textId="61D3D0B5" w:rsidR="002130C8" w:rsidRPr="004C0AD1" w:rsidRDefault="002130C8" w:rsidP="002130C8">
      <w:pPr>
        <w:pStyle w:val="Prrafodelista"/>
        <w:numPr>
          <w:ilvl w:val="0"/>
          <w:numId w:val="28"/>
        </w:numPr>
      </w:pPr>
      <w:r>
        <w:t>Si ya no se desea analizar otro archivo de entrada se puede cerrar la aplicación dándole clic a el botón “X” o en el menú “Archivo” la opción “Salir”</w:t>
      </w:r>
    </w:p>
    <w:p w14:paraId="783678E4" w14:textId="77777777" w:rsidR="00D476F7" w:rsidRPr="004C0AD1" w:rsidRDefault="00D476F7" w:rsidP="00D476F7">
      <w:pPr>
        <w:pStyle w:val="Ttulo1"/>
      </w:pPr>
      <w:bookmarkStart w:id="5" w:name="_Toc49536067"/>
      <w:r w:rsidRPr="004C0AD1">
        <w:rPr>
          <w:lang w:bidi="es-ES"/>
        </w:rPr>
        <w:lastRenderedPageBreak/>
        <w:t>RESUMEN FINANCIERO</w:t>
      </w:r>
      <w:bookmarkEnd w:id="5"/>
    </w:p>
    <w:p w14:paraId="5CC8B923" w14:textId="77777777" w:rsidR="00D476F7" w:rsidRPr="004C0AD1" w:rsidRDefault="00D476F7" w:rsidP="00D476F7"/>
    <w:sdt>
      <w:sdtPr>
        <w:id w:val="-1966651039"/>
        <w:placeholder>
          <w:docPart w:val="D014DD0AA80941EDAB594C554E69FE1A"/>
        </w:placeholder>
        <w:temporary/>
        <w:showingPlcHdr/>
        <w15:appearance w15:val="hidden"/>
        <w:text/>
      </w:sdtPr>
      <w:sdtEndPr/>
      <w:sdtContent>
        <w:p w14:paraId="1B736CBA" w14:textId="77777777"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14:paraId="361EDC76" w14:textId="77777777" w:rsidR="00D476F7" w:rsidRPr="004C0AD1" w:rsidRDefault="00D476F7" w:rsidP="00D476F7"/>
    <w:sdt>
      <w:sdtPr>
        <w:id w:val="-881481819"/>
        <w:placeholder>
          <w:docPart w:val="1872E72B83154191AC75C502D2E0F9FB"/>
        </w:placeholder>
        <w:temporary/>
        <w:showingPlcHdr/>
        <w15:appearance w15:val="hidden"/>
        <w:text/>
      </w:sdtPr>
      <w:sdtEndPr/>
      <w:sdtContent>
        <w:p w14:paraId="58FC59E1" w14:textId="77777777" w:rsidR="00D476F7" w:rsidRPr="004C0AD1" w:rsidRDefault="00D476F7" w:rsidP="00D476F7">
          <w:pPr>
            <w:pStyle w:val="Listaconnmeros"/>
          </w:pPr>
          <w:r w:rsidRPr="004C0AD1">
            <w:rPr>
              <w:lang w:bidi="es-ES"/>
            </w:rPr>
            <w:t>Por ejemplo, este texto usa el estilo Lista con viñetas.</w:t>
          </w:r>
        </w:p>
        <w:p w14:paraId="641103B9" w14:textId="77777777" w:rsidR="00D476F7" w:rsidRPr="004C0AD1" w:rsidRDefault="00D476F7" w:rsidP="00D476F7">
          <w:pPr>
            <w:pStyle w:val="Listaconnmeros"/>
          </w:pPr>
          <w:r w:rsidRPr="004C0AD1">
            <w:rPr>
              <w:lang w:bidi="es-ES"/>
            </w:rPr>
            <w:t>Esta es otra frase con el estilo Lista con viñetas.</w:t>
          </w:r>
        </w:p>
      </w:sdtContent>
    </w:sdt>
    <w:p w14:paraId="7BC8BB20" w14:textId="77777777" w:rsidR="00D476F7" w:rsidRPr="004C0AD1" w:rsidRDefault="00D476F7" w:rsidP="00D476F7">
      <w:pPr>
        <w:pStyle w:val="Listaconnmeros"/>
        <w:numPr>
          <w:ilvl w:val="0"/>
          <w:numId w:val="0"/>
        </w:numPr>
      </w:pPr>
    </w:p>
    <w:sdt>
      <w:sdtPr>
        <w:id w:val="-137343135"/>
        <w:placeholder>
          <w:docPart w:val="6BC7CB8C65354A80AE386A4FE9E3F108"/>
        </w:placeholder>
        <w:temporary/>
        <w:showingPlcHdr/>
        <w15:appearance w15:val="hidden"/>
        <w:text/>
      </w:sdtPr>
      <w:sdtEndPr/>
      <w:sdtContent>
        <w:p w14:paraId="5EBFC28B" w14:textId="77777777"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14:paraId="2DD31BCF" w14:textId="77777777" w:rsidTr="00D55CBC">
        <w:trPr>
          <w:trHeight w:val="2073"/>
        </w:trPr>
        <w:tc>
          <w:tcPr>
            <w:tcW w:w="10326" w:type="dxa"/>
            <w:tcBorders>
              <w:top w:val="nil"/>
              <w:left w:val="nil"/>
              <w:bottom w:val="nil"/>
              <w:right w:val="nil"/>
            </w:tcBorders>
            <w:shd w:val="clear" w:color="auto" w:fill="auto"/>
          </w:tcPr>
          <w:p w14:paraId="7D973B83" w14:textId="77777777" w:rsidR="00D55CBC" w:rsidRPr="004C0AD1" w:rsidRDefault="00D55CBC" w:rsidP="00D55CBC">
            <w:pPr>
              <w:pStyle w:val="Firma"/>
              <w:spacing w:before="0"/>
            </w:pPr>
            <w:r w:rsidRPr="004C0AD1">
              <w:rPr>
                <w:noProof/>
                <w:lang w:bidi="es-ES"/>
              </w:rPr>
              <w:drawing>
                <wp:inline distT="0" distB="0" distL="0" distR="0" wp14:anchorId="6B1C335A" wp14:editId="33EAF716">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1">
                            <a:extLst>
                              <a:ext uri="{BEBA8EAE-BF5A-486C-A8C5-ECC9F3942E4B}">
                                <a14:imgProps xmlns:a14="http://schemas.microsoft.com/office/drawing/2010/main">
                                  <a14:imgLayer r:embed="rId12">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16DE9A8F" w14:textId="77777777" w:rsidR="002063EE" w:rsidRPr="004C0AD1" w:rsidRDefault="002063EE" w:rsidP="002063EE">
      <w:pPr>
        <w:pStyle w:val="Listaconnmeros"/>
        <w:numPr>
          <w:ilvl w:val="0"/>
          <w:numId w:val="0"/>
        </w:numPr>
      </w:pPr>
    </w:p>
    <w:p w14:paraId="74DC28ED" w14:textId="77777777" w:rsidR="00D55CBC" w:rsidRPr="004C0AD1" w:rsidRDefault="00D55CBC" w:rsidP="002063EE">
      <w:pPr>
        <w:pStyle w:val="Listaconnmeros"/>
        <w:numPr>
          <w:ilvl w:val="0"/>
          <w:numId w:val="0"/>
        </w:numPr>
      </w:pPr>
    </w:p>
    <w:sdt>
      <w:sdtPr>
        <w:id w:val="493999377"/>
        <w:placeholder>
          <w:docPart w:val="E0AA4F7C6CC44C75AC715BE59F996FFD"/>
        </w:placeholder>
        <w:temporary/>
        <w:showingPlcHdr/>
        <w15:appearance w15:val="hidden"/>
      </w:sdtPr>
      <w:sdtEndPr/>
      <w:sdtContent>
        <w:p w14:paraId="3D1B0927" w14:textId="77777777"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14:paraId="513AFD26" w14:textId="77777777" w:rsidR="002063EE" w:rsidRPr="004C0AD1" w:rsidRDefault="002063EE" w:rsidP="002063EE">
      <w:pPr>
        <w:pStyle w:val="Ttulo1"/>
      </w:pPr>
      <w:bookmarkStart w:id="6" w:name="_Toc49536068"/>
      <w:r w:rsidRPr="004C0AD1">
        <w:rPr>
          <w:lang w:bidi="es-ES"/>
        </w:rPr>
        <w:lastRenderedPageBreak/>
        <w:t>BALANCES GENERALES</w:t>
      </w:r>
      <w:bookmarkEnd w:id="6"/>
    </w:p>
    <w:p w14:paraId="5F0E8ECB" w14:textId="77777777" w:rsidR="002063EE" w:rsidRPr="004C0AD1" w:rsidRDefault="002063EE" w:rsidP="002063EE"/>
    <w:bookmarkStart w:id="7" w:name="_Toc49536069"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FC7444F5A5E14976A7935E9DD30FACB3"/>
        </w:placeholder>
        <w:temporary/>
        <w:showingPlcHdr/>
        <w15:appearance w15:val="hidden"/>
      </w:sdtPr>
      <w:sdtEndPr/>
      <w:sdtContent>
        <w:p w14:paraId="4C88E27A" w14:textId="77777777"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6572FA6D40A047C0A84B6D6F68495A79"/>
        </w:placeholder>
        <w:temporary/>
        <w:showingPlcHdr/>
        <w15:appearance w15:val="hidden"/>
      </w:sdtPr>
      <w:sdtEndPr/>
      <w:sdtContent>
        <w:p w14:paraId="3A654F44" w14:textId="77777777" w:rsidR="002063EE" w:rsidRPr="004C0AD1" w:rsidRDefault="002063EE" w:rsidP="002063EE">
          <w:pPr>
            <w:pStyle w:val="Listaconvietas"/>
          </w:pPr>
          <w:r w:rsidRPr="004C0AD1">
            <w:rPr>
              <w:lang w:bidi="es-ES"/>
            </w:rPr>
            <w:t>Deudas</w:t>
          </w:r>
        </w:p>
        <w:p w14:paraId="5B9EC196" w14:textId="77777777" w:rsidR="002063EE" w:rsidRPr="004C0AD1" w:rsidRDefault="002063EE" w:rsidP="002063EE">
          <w:pPr>
            <w:pStyle w:val="Listaconvietas"/>
          </w:pPr>
          <w:r w:rsidRPr="004C0AD1">
            <w:rPr>
              <w:lang w:bidi="es-ES"/>
            </w:rPr>
            <w:t>Balance de la posición financiera</w:t>
          </w:r>
        </w:p>
        <w:p w14:paraId="7475882E" w14:textId="77777777" w:rsidR="002063EE" w:rsidRPr="004C0AD1" w:rsidRDefault="002063EE" w:rsidP="002063EE">
          <w:pPr>
            <w:pStyle w:val="Listaconvietas"/>
          </w:pPr>
          <w:r w:rsidRPr="004C0AD1">
            <w:rPr>
              <w:lang w:bidi="es-ES"/>
            </w:rPr>
            <w:t>Propiedad</w:t>
          </w:r>
        </w:p>
      </w:sdtContent>
    </w:sdt>
    <w:bookmarkStart w:id="9" w:name="_Toc49536070" w:displacedByCustomXml="next"/>
    <w:bookmarkStart w:id="10" w:name="_Toc501113964" w:displacedByCustomXml="next"/>
    <w:sdt>
      <w:sdtPr>
        <w:id w:val="-134404666"/>
        <w:placeholder>
          <w:docPart w:val="5F89CC1D6FE445ABBF184E1C5DA1BB94"/>
        </w:placeholder>
        <w:temporary/>
        <w:showingPlcHdr/>
        <w15:appearance w15:val="hidden"/>
      </w:sdtPr>
      <w:sdtEndPr/>
      <w:sdtContent>
        <w:p w14:paraId="5BF6541B" w14:textId="77777777"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C405181DCEC745AB80B3194E8B3C8951"/>
        </w:placeholder>
        <w:temporary/>
        <w:showingPlcHdr/>
        <w15:appearance w15:val="hidden"/>
      </w:sdtPr>
      <w:sdtEndPr/>
      <w:sdtContent>
        <w:p w14:paraId="14057258" w14:textId="77777777" w:rsidR="002063EE" w:rsidRPr="004C0AD1" w:rsidRDefault="002063EE" w:rsidP="002063EE">
          <w:pPr>
            <w:pStyle w:val="Listaconvietas"/>
          </w:pPr>
          <w:r w:rsidRPr="004C0AD1">
            <w:rPr>
              <w:lang w:bidi="es-ES"/>
            </w:rPr>
            <w:t>Ingresos</w:t>
          </w:r>
        </w:p>
        <w:p w14:paraId="300047FA" w14:textId="77777777" w:rsidR="002063EE" w:rsidRPr="004C0AD1" w:rsidRDefault="002063EE" w:rsidP="002063EE">
          <w:pPr>
            <w:pStyle w:val="Listaconvietas"/>
          </w:pPr>
          <w:r w:rsidRPr="004C0AD1">
            <w:rPr>
              <w:lang w:bidi="es-ES"/>
            </w:rPr>
            <w:t>Gastos</w:t>
          </w:r>
        </w:p>
        <w:p w14:paraId="15D60988" w14:textId="77777777" w:rsidR="002063EE" w:rsidRPr="004C0AD1" w:rsidRDefault="002063EE" w:rsidP="002063EE">
          <w:pPr>
            <w:pStyle w:val="Listaconvietas"/>
          </w:pPr>
          <w:r w:rsidRPr="004C0AD1">
            <w:rPr>
              <w:lang w:bidi="es-ES"/>
            </w:rPr>
            <w:t>Beneficios</w:t>
          </w:r>
        </w:p>
      </w:sdtContent>
    </w:sdt>
    <w:bookmarkStart w:id="11" w:name="_Toc49536071" w:displacedByCustomXml="next"/>
    <w:bookmarkStart w:id="12" w:name="_Toc501113965" w:displacedByCustomXml="next"/>
    <w:sdt>
      <w:sdtPr>
        <w:id w:val="537781632"/>
        <w:placeholder>
          <w:docPart w:val="A45EF7A5363E4FAFA4C05A10C75F2A24"/>
        </w:placeholder>
        <w:temporary/>
        <w:showingPlcHdr/>
        <w15:appearance w15:val="hidden"/>
      </w:sdtPr>
      <w:sdtEndPr/>
      <w:sdtContent>
        <w:p w14:paraId="4F38535D" w14:textId="77777777"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9F3F6A3D538F4434A76818779E36BA61"/>
        </w:placeholder>
        <w:temporary/>
        <w:showingPlcHdr/>
        <w15:appearance w15:val="hidden"/>
      </w:sdtPr>
      <w:sdtEndPr/>
      <w:sdtContent>
        <w:p w14:paraId="3EE2F006" w14:textId="77777777" w:rsidR="002063EE" w:rsidRPr="004C0AD1" w:rsidRDefault="002063EE" w:rsidP="002063EE">
          <w:r w:rsidRPr="004C0AD1">
            <w:rPr>
              <w:lang w:bidi="es-ES"/>
            </w:rPr>
            <w:t>Bien, no sería un informe anual sin una gran cantidad de números, ¿no es cierto? Esta sección es el lugar para colocar todas esas tablas financieras.</w:t>
          </w:r>
        </w:p>
        <w:p w14:paraId="231EFCD5" w14:textId="77777777" w:rsidR="002063EE" w:rsidRPr="004C0AD1" w:rsidRDefault="002063EE" w:rsidP="002063EE">
          <w:r w:rsidRPr="004C0AD1">
            <w:rPr>
              <w:lang w:bidi="es-ES"/>
            </w:rPr>
            <w:t>Para empezar con una tabla que tenga la apariencia de esta muestra, pulse en Tabla en la pestaña Insertar.</w:t>
          </w:r>
        </w:p>
      </w:sdtContent>
    </w:sdt>
    <w:p w14:paraId="76D64B5F" w14:textId="77777777"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14:paraId="2257A2E4"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16166D1B" w14:textId="77777777" w:rsidR="002063EE" w:rsidRPr="004C0AD1" w:rsidRDefault="002063EE" w:rsidP="002063EE">
            <w:pPr>
              <w:spacing w:before="100"/>
            </w:pPr>
            <w:r w:rsidRPr="004C0AD1">
              <w:rPr>
                <w:lang w:bidi="es-ES"/>
              </w:rPr>
              <w:t>DESCRIPCIÓN</w:t>
            </w:r>
          </w:p>
        </w:tc>
        <w:tc>
          <w:tcPr>
            <w:tcW w:w="855" w:type="pct"/>
            <w:vAlign w:val="center"/>
          </w:tcPr>
          <w:p w14:paraId="7564665E"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14:paraId="27B821E1"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14:paraId="5DF886C9"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14:paraId="4F6A0481"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710BE73" w14:textId="77777777" w:rsidR="002063EE" w:rsidRPr="004C0AD1" w:rsidRDefault="002063EE" w:rsidP="001F0B79"/>
        </w:tc>
        <w:tc>
          <w:tcPr>
            <w:tcW w:w="855" w:type="pct"/>
          </w:tcPr>
          <w:p w14:paraId="78670F66"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4C6C32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783975D2"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674E90A3"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13BB596" w14:textId="77777777" w:rsidR="002063EE" w:rsidRPr="004C0AD1" w:rsidRDefault="002063EE" w:rsidP="001F0B79"/>
        </w:tc>
        <w:tc>
          <w:tcPr>
            <w:tcW w:w="855" w:type="pct"/>
          </w:tcPr>
          <w:p w14:paraId="5AB20479"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7A626CA5"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2CEEFC37"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05F0EE60"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C0FA211" w14:textId="77777777" w:rsidR="002063EE" w:rsidRPr="004C0AD1" w:rsidRDefault="002063EE" w:rsidP="001F0B79"/>
        </w:tc>
        <w:tc>
          <w:tcPr>
            <w:tcW w:w="855" w:type="pct"/>
          </w:tcPr>
          <w:p w14:paraId="0EC952C0"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5C784ACB"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0DDA2CAF"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10BBD066"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06F58037" w14:textId="77777777" w:rsidR="002063EE" w:rsidRPr="004C0AD1" w:rsidRDefault="002063EE" w:rsidP="001F0B79"/>
        </w:tc>
        <w:tc>
          <w:tcPr>
            <w:tcW w:w="855" w:type="pct"/>
          </w:tcPr>
          <w:p w14:paraId="13447F52"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5D52F40"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E828883"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039FE79C"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036A57C" w14:textId="77777777" w:rsidR="002063EE" w:rsidRPr="004C0AD1" w:rsidRDefault="002063EE" w:rsidP="001F0B79"/>
        </w:tc>
        <w:tc>
          <w:tcPr>
            <w:tcW w:w="855" w:type="pct"/>
          </w:tcPr>
          <w:p w14:paraId="1B774404"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79093F"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3648DC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3" w:name="_Toc49536072" w:displacedByCustomXml="next"/>
    <w:bookmarkStart w:id="14" w:name="_Toc501113966" w:displacedByCustomXml="next"/>
    <w:sdt>
      <w:sdtPr>
        <w:id w:val="-1109960366"/>
        <w:placeholder>
          <w:docPart w:val="3158555E95294750A284749AA5020437"/>
        </w:placeholder>
        <w:temporary/>
        <w:showingPlcHdr/>
        <w15:appearance w15:val="hidden"/>
      </w:sdtPr>
      <w:sdtEndPr/>
      <w:sdtContent>
        <w:p w14:paraId="2884F6C2" w14:textId="77777777"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485E204BA7CA4BE8BB2B225096040B8E"/>
        </w:placeholder>
        <w:temporary/>
        <w:showingPlcHdr/>
        <w15:appearance w15:val="hidden"/>
      </w:sdtPr>
      <w:sdtEndPr/>
      <w:sdtContent>
        <w:p w14:paraId="0FFB34F7" w14:textId="77777777" w:rsidR="002063EE" w:rsidRPr="004C0AD1" w:rsidRDefault="002063EE" w:rsidP="002063EE">
          <w:pPr>
            <w:pStyle w:val="Listaconvietas"/>
          </w:pPr>
          <w:r w:rsidRPr="004C0AD1">
            <w:rPr>
              <w:lang w:bidi="es-ES"/>
            </w:rPr>
            <w:t>Funcionamiento</w:t>
          </w:r>
        </w:p>
        <w:p w14:paraId="332B9BF5" w14:textId="77777777" w:rsidR="002063EE" w:rsidRPr="004C0AD1" w:rsidRDefault="002063EE" w:rsidP="002063EE">
          <w:pPr>
            <w:pStyle w:val="Listaconvietas"/>
          </w:pPr>
          <w:r w:rsidRPr="004C0AD1">
            <w:rPr>
              <w:lang w:bidi="es-ES"/>
            </w:rPr>
            <w:t>Inversión</w:t>
          </w:r>
        </w:p>
        <w:p w14:paraId="2B0AD0A2" w14:textId="77777777" w:rsidR="002063EE" w:rsidRPr="004C0AD1" w:rsidRDefault="002063EE" w:rsidP="002063EE">
          <w:pPr>
            <w:pStyle w:val="Listaconvietas"/>
          </w:pPr>
          <w:r w:rsidRPr="004C0AD1">
            <w:rPr>
              <w:lang w:bidi="es-ES"/>
            </w:rPr>
            <w:t>Financiación</w:t>
          </w:r>
        </w:p>
      </w:sdtContent>
    </w:sdt>
    <w:p w14:paraId="58F2AD64" w14:textId="77777777" w:rsidR="002063EE" w:rsidRPr="004C0AD1" w:rsidRDefault="002063EE" w:rsidP="002063EE"/>
    <w:p w14:paraId="70F2CDA9" w14:textId="77777777" w:rsidR="002063EE" w:rsidRPr="004C0AD1" w:rsidRDefault="002063EE">
      <w:pPr>
        <w:spacing w:after="180" w:line="336" w:lineRule="auto"/>
        <w:contextualSpacing w:val="0"/>
      </w:pPr>
      <w:r w:rsidRPr="004C0AD1">
        <w:rPr>
          <w:lang w:bidi="es-ES"/>
        </w:rPr>
        <w:br w:type="page"/>
      </w:r>
    </w:p>
    <w:p w14:paraId="2DC8C1A9" w14:textId="77777777" w:rsidR="002063EE" w:rsidRPr="004C0AD1" w:rsidRDefault="002063EE" w:rsidP="002063EE">
      <w:pPr>
        <w:pStyle w:val="Ttulo1"/>
      </w:pPr>
      <w:bookmarkStart w:id="15" w:name="_Toc49536073"/>
      <w:r w:rsidRPr="004C0AD1">
        <w:rPr>
          <w:lang w:bidi="es-ES"/>
        </w:rPr>
        <w:lastRenderedPageBreak/>
        <w:t>NOTAS DE LOS BALANCES GENERALES</w:t>
      </w:r>
      <w:bookmarkEnd w:id="15"/>
    </w:p>
    <w:p w14:paraId="09BA2E37" w14:textId="77777777" w:rsidR="002063EE" w:rsidRPr="004C0AD1" w:rsidRDefault="002063EE" w:rsidP="002063EE"/>
    <w:bookmarkStart w:id="16" w:name="_Toc49536074" w:displacedByCustomXml="next"/>
    <w:bookmarkStart w:id="17" w:name="_Toc501113968" w:displacedByCustomXml="next"/>
    <w:sdt>
      <w:sdtPr>
        <w:id w:val="1202897003"/>
        <w:placeholder>
          <w:docPart w:val="A5ACECC4100E459DAC3F377C8BEB604E"/>
        </w:placeholder>
        <w:temporary/>
        <w:showingPlcHdr/>
        <w15:appearance w15:val="hidden"/>
      </w:sdtPr>
      <w:sdtEndPr/>
      <w:sdtContent>
        <w:p w14:paraId="468BA1D6" w14:textId="77777777"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1C02026912964086997D743BDA5DA817"/>
        </w:placeholder>
        <w:temporary/>
        <w:showingPlcHdr/>
        <w15:appearance w15:val="hidden"/>
        <w:text/>
      </w:sdtPr>
      <w:sdtEndPr/>
      <w:sdtContent>
        <w:p w14:paraId="75CC6EDF" w14:textId="77777777"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14:paraId="68BD221E" w14:textId="77777777" w:rsidTr="002063EE">
        <w:trPr>
          <w:trHeight w:val="2788"/>
        </w:trPr>
        <w:tc>
          <w:tcPr>
            <w:tcW w:w="3442" w:type="dxa"/>
            <w:shd w:val="clear" w:color="auto" w:fill="262140" w:themeFill="text1"/>
            <w:vAlign w:val="center"/>
          </w:tcPr>
          <w:p w14:paraId="3EC662F0" w14:textId="77777777" w:rsidR="002063EE" w:rsidRPr="004C0AD1" w:rsidRDefault="002063EE" w:rsidP="002063EE">
            <w:pPr>
              <w:pStyle w:val="Firma"/>
              <w:spacing w:before="0"/>
              <w:jc w:val="center"/>
            </w:pPr>
            <w:r w:rsidRPr="004C0AD1">
              <w:rPr>
                <w:noProof/>
                <w:lang w:bidi="es-ES"/>
              </w:rPr>
              <w:drawing>
                <wp:inline distT="0" distB="0" distL="0" distR="0" wp14:anchorId="5815D657" wp14:editId="58CCAF28">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5BCE69D4" w14:textId="77777777" w:rsidR="002063EE" w:rsidRPr="004C0AD1" w:rsidRDefault="002063EE" w:rsidP="002063EE">
            <w:pPr>
              <w:pStyle w:val="Firma"/>
              <w:spacing w:before="0"/>
              <w:jc w:val="center"/>
            </w:pPr>
            <w:r w:rsidRPr="004C0AD1">
              <w:rPr>
                <w:noProof/>
                <w:lang w:bidi="es-ES"/>
              </w:rPr>
              <w:drawing>
                <wp:inline distT="0" distB="0" distL="0" distR="0" wp14:anchorId="3F686C6B" wp14:editId="24142B60">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18BEBF49" w14:textId="77777777" w:rsidR="002063EE" w:rsidRPr="004C0AD1" w:rsidRDefault="002063EE" w:rsidP="002063EE">
            <w:pPr>
              <w:pStyle w:val="Firma"/>
              <w:spacing w:before="0"/>
              <w:jc w:val="center"/>
            </w:pPr>
            <w:r w:rsidRPr="004C0AD1">
              <w:rPr>
                <w:noProof/>
                <w:lang w:bidi="es-ES"/>
              </w:rPr>
              <w:drawing>
                <wp:inline distT="0" distB="0" distL="0" distR="0" wp14:anchorId="34D0C7EF" wp14:editId="4892EF4B">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7">
                            <a:extLs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tc>
      </w:tr>
    </w:tbl>
    <w:p w14:paraId="3AD2C77E" w14:textId="77777777" w:rsidR="002063EE" w:rsidRPr="004C0AD1" w:rsidRDefault="002063EE" w:rsidP="002063EE"/>
    <w:bookmarkStart w:id="18" w:name="_Toc49536075" w:displacedByCustomXml="next"/>
    <w:bookmarkStart w:id="19" w:name="_Toc501113969" w:displacedByCustomXml="next"/>
    <w:sdt>
      <w:sdtPr>
        <w:id w:val="774063787"/>
        <w:placeholder>
          <w:docPart w:val="4AE8329E56C94444BE06C9890E7D5595"/>
        </w:placeholder>
        <w:temporary/>
        <w:showingPlcHdr/>
        <w15:appearance w15:val="hidden"/>
      </w:sdtPr>
      <w:sdtEndPr/>
      <w:sdtContent>
        <w:p w14:paraId="433C0A82" w14:textId="77777777"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B96B7AC1B813470F8DAED849FAD899DD"/>
        </w:placeholder>
        <w:temporary/>
        <w:showingPlcHdr/>
        <w15:appearance w15:val="hidden"/>
        <w:text/>
      </w:sdtPr>
      <w:sdtEndPr/>
      <w:sdtContent>
        <w:p w14:paraId="716BFFFB"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14:paraId="07C40957" w14:textId="77777777" w:rsidTr="00D55CBC">
        <w:trPr>
          <w:trHeight w:val="1348"/>
        </w:trPr>
        <w:tc>
          <w:tcPr>
            <w:tcW w:w="5163" w:type="dxa"/>
            <w:shd w:val="clear" w:color="auto" w:fill="auto"/>
          </w:tcPr>
          <w:bookmarkStart w:id="20" w:name="_Toc49536076" w:displacedByCustomXml="next"/>
          <w:sdt>
            <w:sdtPr>
              <w:id w:val="-1108726040"/>
              <w:placeholder>
                <w:docPart w:val="9BD8ACD1B85B44279E6F07BB449ACB40"/>
              </w:placeholder>
              <w:temporary/>
              <w:showingPlcHdr/>
              <w15:appearance w15:val="hidden"/>
            </w:sdtPr>
            <w:sdtEndPr/>
            <w:sdtContent>
              <w:p w14:paraId="57482975" w14:textId="77777777" w:rsidR="002063EE" w:rsidRPr="004C0AD1" w:rsidRDefault="002063EE" w:rsidP="002063EE">
                <w:pPr>
                  <w:pStyle w:val="Ttulo2"/>
                </w:pPr>
                <w:r w:rsidRPr="004C0AD1">
                  <w:rPr>
                    <w:lang w:bidi="es-ES"/>
                  </w:rPr>
                  <w:t>Deuda</w:t>
                </w:r>
              </w:p>
            </w:sdtContent>
          </w:sdt>
          <w:bookmarkEnd w:id="20" w:displacedByCustomXml="prev"/>
          <w:sdt>
            <w:sdtPr>
              <w:id w:val="-588690701"/>
              <w:placeholder>
                <w:docPart w:val="752FDE284BA44AA8BC0F463830630825"/>
              </w:placeholder>
              <w:temporary/>
              <w:showingPlcHdr/>
              <w15:appearance w15:val="hidden"/>
              <w:text/>
            </w:sdtPr>
            <w:sdtEndPr/>
            <w:sdtContent>
              <w:p w14:paraId="066B4F4A"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49536077" w:displacedByCustomXml="next"/>
          <w:sdt>
            <w:sdtPr>
              <w:id w:val="1662740597"/>
              <w:placeholder>
                <w:docPart w:val="63B4D82DEBEC45B9AABF933F492DD8D0"/>
              </w:placeholder>
              <w:temporary/>
              <w:showingPlcHdr/>
              <w15:appearance w15:val="hidden"/>
            </w:sdtPr>
            <w:sdtEndPr/>
            <w:sdtContent>
              <w:p w14:paraId="5DCD7EEE" w14:textId="77777777"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E83562647E0D430FBEADC8E6CE056485"/>
              </w:placeholder>
              <w:temporary/>
              <w:showingPlcHdr/>
              <w15:appearance w15:val="hidden"/>
              <w:text/>
            </w:sdtPr>
            <w:sdtEndPr/>
            <w:sdtContent>
              <w:p w14:paraId="2F8B6161" w14:textId="77777777"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49536078" w:displacedByCustomXml="next"/>
          <w:sdt>
            <w:sdtPr>
              <w:id w:val="-1156606350"/>
              <w:placeholder>
                <w:docPart w:val="6690726A3B974049B50C550D393A4C18"/>
              </w:placeholder>
              <w:temporary/>
              <w:showingPlcHdr/>
              <w15:appearance w15:val="hidden"/>
            </w:sdtPr>
            <w:sdtEndPr/>
            <w:sdtContent>
              <w:p w14:paraId="112395D1" w14:textId="77777777"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D1B4371F0D9145D49A54551CAA2A7F2F"/>
              </w:placeholder>
              <w:temporary/>
              <w:showingPlcHdr/>
              <w15:appearance w15:val="hidden"/>
              <w:text/>
            </w:sdtPr>
            <w:sdtEndPr/>
            <w:sdtContent>
              <w:p w14:paraId="1D3722A8" w14:textId="77777777"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49536079" w:displacedByCustomXml="next"/>
          <w:sdt>
            <w:sdtPr>
              <w:id w:val="-389114937"/>
              <w:placeholder>
                <w:docPart w:val="813FE6D422FF43409EFE5CF18F54657A"/>
              </w:placeholder>
              <w:temporary/>
              <w:showingPlcHdr/>
              <w15:appearance w15:val="hidden"/>
            </w:sdtPr>
            <w:sdtEndPr/>
            <w:sdtContent>
              <w:p w14:paraId="6739558E" w14:textId="77777777" w:rsidR="002063EE" w:rsidRPr="004C0AD1" w:rsidRDefault="002063EE" w:rsidP="002063EE">
                <w:pPr>
                  <w:pStyle w:val="Ttulo2"/>
                </w:pPr>
                <w:r w:rsidRPr="004C0AD1">
                  <w:rPr>
                    <w:lang w:bidi="es-ES"/>
                  </w:rPr>
                  <w:t>Aportes</w:t>
                </w:r>
              </w:p>
            </w:sdtContent>
          </w:sdt>
          <w:bookmarkEnd w:id="23" w:displacedByCustomXml="prev"/>
          <w:p w14:paraId="1D941037" w14:textId="77777777" w:rsidR="002063EE" w:rsidRPr="004C0AD1" w:rsidRDefault="000E4D15" w:rsidP="002063EE">
            <w:sdt>
              <w:sdtPr>
                <w:id w:val="-1398818968"/>
                <w:placeholder>
                  <w:docPart w:val="B0CBDB9DC0E945A782CE6F98F4351CF6"/>
                </w:placeholder>
                <w:temporary/>
                <w:showingPlcHdr/>
                <w15:appearance w15:val="hidden"/>
                <w:text/>
              </w:sdtPr>
              <w:sdtEndPr/>
              <w:sdtContent>
                <w:r w:rsidR="002063EE" w:rsidRPr="004C0AD1">
                  <w:rPr>
                    <w:lang w:bidi="es-ES"/>
                  </w:rPr>
                  <w:t>¿Qué desea que entiendan los lectores? Agregue notas sobre los puntos clave aquí.</w:t>
                </w:r>
              </w:sdtContent>
            </w:sdt>
          </w:p>
          <w:p w14:paraId="543EC979" w14:textId="77777777" w:rsidR="002063EE" w:rsidRPr="004C0AD1" w:rsidRDefault="002063EE" w:rsidP="002063EE">
            <w:pPr>
              <w:pStyle w:val="Firma"/>
              <w:spacing w:before="0"/>
            </w:pPr>
          </w:p>
        </w:tc>
      </w:tr>
      <w:tr w:rsidR="002063EE" w:rsidRPr="004C0AD1" w14:paraId="4DC056B3" w14:textId="77777777" w:rsidTr="00D55CBC">
        <w:trPr>
          <w:trHeight w:val="1866"/>
        </w:trPr>
        <w:tc>
          <w:tcPr>
            <w:tcW w:w="5163" w:type="dxa"/>
            <w:shd w:val="clear" w:color="auto" w:fill="auto"/>
            <w:vAlign w:val="center"/>
          </w:tcPr>
          <w:p w14:paraId="06A7150B" w14:textId="77777777"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14:paraId="52DEF095" w14:textId="77777777" w:rsidR="002063EE" w:rsidRPr="004C0AD1" w:rsidRDefault="002063EE" w:rsidP="002063EE">
            <w:pPr>
              <w:pStyle w:val="Ttulo2"/>
            </w:pPr>
          </w:p>
        </w:tc>
      </w:tr>
    </w:tbl>
    <w:p w14:paraId="66CAF14F" w14:textId="77777777" w:rsidR="00D55CBC" w:rsidRPr="004C0AD1" w:rsidRDefault="00D55CBC" w:rsidP="002063EE">
      <w:pPr>
        <w:pStyle w:val="Listaconnmeros"/>
        <w:numPr>
          <w:ilvl w:val="0"/>
          <w:numId w:val="0"/>
        </w:numPr>
      </w:pPr>
    </w:p>
    <w:p w14:paraId="12984D34" w14:textId="77777777" w:rsidR="00D55CBC" w:rsidRPr="004C0AD1" w:rsidRDefault="00D55CBC">
      <w:pPr>
        <w:spacing w:after="180" w:line="336" w:lineRule="auto"/>
        <w:contextualSpacing w:val="0"/>
      </w:pPr>
      <w:r w:rsidRPr="004C0AD1">
        <w:rPr>
          <w:lang w:bidi="es-ES"/>
        </w:rPr>
        <w:br w:type="page"/>
      </w:r>
    </w:p>
    <w:p w14:paraId="77D66DC6" w14:textId="77777777" w:rsidR="002063EE" w:rsidRPr="004C0AD1" w:rsidRDefault="00D55CBC" w:rsidP="00D55CBC">
      <w:pPr>
        <w:pStyle w:val="Ttulo1"/>
      </w:pPr>
      <w:bookmarkStart w:id="24" w:name="_Toc49536080"/>
      <w:r w:rsidRPr="004C0AD1">
        <w:rPr>
          <w:lang w:bidi="es-ES"/>
        </w:rPr>
        <w:lastRenderedPageBreak/>
        <w:t>INFORME DE AUDITORÍA INDEPENDIENTE</w:t>
      </w:r>
      <w:bookmarkEnd w:id="24"/>
    </w:p>
    <w:p w14:paraId="783E335F" w14:textId="77777777" w:rsidR="00D55CBC" w:rsidRPr="004C0AD1" w:rsidRDefault="00D55CBC" w:rsidP="00D55CBC"/>
    <w:bookmarkStart w:id="25" w:name="_Toc49536081" w:displacedByCustomXml="next"/>
    <w:sdt>
      <w:sdtPr>
        <w:id w:val="1788926468"/>
        <w:placeholder>
          <w:docPart w:val="238DDB4FDBF546DA9673E267A25437B6"/>
        </w:placeholder>
        <w:temporary/>
        <w:showingPlcHdr/>
        <w15:appearance w15:val="hidden"/>
      </w:sdtPr>
      <w:sdtEndPr/>
      <w:sdtContent>
        <w:p w14:paraId="0545B9D4" w14:textId="77777777"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14:paraId="5EF6A64C" w14:textId="77777777" w:rsidR="00D55CBC" w:rsidRPr="004C0AD1" w:rsidRDefault="00D55CBC" w:rsidP="00D55CBC"/>
    <w:sdt>
      <w:sdtPr>
        <w:id w:val="2012795139"/>
        <w:placeholder>
          <w:docPart w:val="D0A739BA11AA4239896AC28BEC831018"/>
        </w:placeholder>
        <w:temporary/>
        <w:showingPlcHdr/>
        <w15:appearance w15:val="hidden"/>
      </w:sdtPr>
      <w:sdtEndPr/>
      <w:sdtContent>
        <w:p w14:paraId="375698DD" w14:textId="77777777" w:rsidR="00D55CBC" w:rsidRPr="004C0AD1" w:rsidRDefault="00D55CBC" w:rsidP="00D55CBC">
          <w:pPr>
            <w:pStyle w:val="Listaconnmeros2"/>
          </w:pPr>
          <w:r w:rsidRPr="004C0AD1">
            <w:rPr>
              <w:lang w:bidi="es-ES"/>
            </w:rPr>
            <w:t>Opinión no calificada</w:t>
          </w:r>
        </w:p>
        <w:p w14:paraId="1033154E" w14:textId="77777777" w:rsidR="00D55CBC" w:rsidRPr="004C0AD1" w:rsidRDefault="00D55CBC" w:rsidP="00D55CBC">
          <w:pPr>
            <w:pStyle w:val="Listaconnmeros2"/>
          </w:pPr>
          <w:r w:rsidRPr="004C0AD1">
            <w:rPr>
              <w:lang w:bidi="es-ES"/>
            </w:rPr>
            <w:t>Informe de opinión calificada</w:t>
          </w:r>
        </w:p>
        <w:p w14:paraId="12C4FB99" w14:textId="77777777" w:rsidR="00D55CBC" w:rsidRPr="004C0AD1" w:rsidRDefault="00D55CBC" w:rsidP="00D55CBC">
          <w:pPr>
            <w:pStyle w:val="Listaconnmeros2"/>
          </w:pPr>
          <w:r w:rsidRPr="004C0AD1">
            <w:rPr>
              <w:lang w:bidi="es-ES"/>
            </w:rPr>
            <w:t>Informe de opinión negativa</w:t>
          </w:r>
        </w:p>
        <w:p w14:paraId="29F4E125" w14:textId="77777777" w:rsidR="00D55CBC" w:rsidRPr="004C0AD1" w:rsidRDefault="00D55CBC" w:rsidP="00D55CBC">
          <w:pPr>
            <w:pStyle w:val="Listaconnmeros2"/>
          </w:pPr>
          <w:r w:rsidRPr="004C0AD1">
            <w:rPr>
              <w:lang w:bidi="es-ES"/>
            </w:rPr>
            <w:t>Advertencia del informe de opinión</w:t>
          </w:r>
        </w:p>
        <w:p w14:paraId="326E03A3" w14:textId="77777777" w:rsidR="00D55CBC" w:rsidRPr="004C0AD1" w:rsidRDefault="00D55CBC" w:rsidP="00D55CBC">
          <w:pPr>
            <w:pStyle w:val="Listaconnmeros2"/>
          </w:pPr>
          <w:r w:rsidRPr="004C0AD1">
            <w:rPr>
              <w:lang w:bidi="es-ES"/>
            </w:rPr>
            <w:t>Informe de auditoría sobre controles internos de las empresas públicas</w:t>
          </w:r>
        </w:p>
        <w:p w14:paraId="418E4AB9" w14:textId="77777777" w:rsidR="00D55CBC" w:rsidRPr="004C0AD1" w:rsidRDefault="00D55CBC" w:rsidP="00D55CBC">
          <w:pPr>
            <w:pStyle w:val="Listaconnmeros2"/>
          </w:pPr>
          <w:r w:rsidRPr="004C0AD1">
            <w:rPr>
              <w:lang w:bidi="es-ES"/>
            </w:rPr>
            <w:t>Negocio establecido</w:t>
          </w:r>
        </w:p>
      </w:sdtContent>
    </w:sdt>
    <w:p w14:paraId="0AD57221" w14:textId="19B20DE2" w:rsidR="00A711A1" w:rsidRDefault="00A711A1" w:rsidP="00D55CBC"/>
    <w:p w14:paraId="5ECB5D4F" w14:textId="3AC7811B" w:rsidR="00A711A1" w:rsidRDefault="00A711A1">
      <w:pPr>
        <w:spacing w:after="180" w:line="336" w:lineRule="auto"/>
        <w:contextualSpacing w:val="0"/>
      </w:pPr>
    </w:p>
    <w:sectPr w:rsidR="00A711A1" w:rsidSect="00911CD5">
      <w:headerReference w:type="default" r:id="rId19"/>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0ACAE9" w14:textId="77777777" w:rsidR="000E4D15" w:rsidRDefault="000E4D15" w:rsidP="00A91D75">
      <w:r>
        <w:separator/>
      </w:r>
    </w:p>
  </w:endnote>
  <w:endnote w:type="continuationSeparator" w:id="0">
    <w:p w14:paraId="51622439" w14:textId="77777777" w:rsidR="000E4D15" w:rsidRDefault="000E4D15"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altName w:val="Century Gothic"/>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87D23" w14:textId="77777777" w:rsidR="000E4D15" w:rsidRDefault="000E4D15" w:rsidP="00A91D75">
      <w:r>
        <w:separator/>
      </w:r>
    </w:p>
  </w:footnote>
  <w:footnote w:type="continuationSeparator" w:id="0">
    <w:p w14:paraId="33D87D0A" w14:textId="77777777" w:rsidR="000E4D15" w:rsidRDefault="000E4D15"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2687322" w14:textId="77777777" w:rsidTr="00A7217A">
      <w:trPr>
        <w:trHeight w:val="1060"/>
      </w:trPr>
      <w:tc>
        <w:tcPr>
          <w:tcW w:w="5861" w:type="dxa"/>
        </w:tcPr>
        <w:p w14:paraId="2CD20303" w14:textId="77777777" w:rsidR="008759A8" w:rsidRDefault="008759A8" w:rsidP="00A7217A">
          <w:pPr>
            <w:pStyle w:val="Encabezado"/>
            <w:spacing w:after="0"/>
          </w:pPr>
          <w:r w:rsidRPr="008759A8">
            <w:rPr>
              <w:noProof/>
              <w:lang w:bidi="es-ES"/>
            </w:rPr>
            <mc:AlternateContent>
              <mc:Choice Requires="wps">
                <w:drawing>
                  <wp:inline distT="0" distB="0" distL="0" distR="0" wp14:anchorId="3784A601" wp14:editId="76E14056">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9934C9D"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14:paraId="0FCA63EF"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A6E2A7D" wp14:editId="2F60D201">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B63F4"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E2A7D" id="_x0000_t202" coordsize="21600,21600" o:spt="202" path="m,l,21600r21600,l21600,xe">
                    <v:stroke joinstyle="miter"/>
                    <v:path gradientshapeok="t" o:connecttype="rect"/>
                  </v:shapetype>
                  <v:shape id="Cuadro de texto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14:paraId="1B6B63F4"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30654CFA" wp14:editId="3946D9C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3D16A5"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0654CFA" id="Rectángulo: Una sola esquina cortada 15" o:spid="_x0000_s1029"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3D16A5"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E60310C"/>
    <w:multiLevelType w:val="hybridMultilevel"/>
    <w:tmpl w:val="013CB44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E0605E8"/>
    <w:multiLevelType w:val="hybridMultilevel"/>
    <w:tmpl w:val="319443F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3"/>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5"/>
  </w:num>
  <w:num w:numId="23">
    <w:abstractNumId w:val="3"/>
  </w:num>
  <w:num w:numId="24">
    <w:abstractNumId w:val="1"/>
  </w:num>
  <w:num w:numId="25">
    <w:abstractNumId w:val="8"/>
  </w:num>
  <w:num w:numId="26">
    <w:abstractNumId w:val="11"/>
  </w:num>
  <w:num w:numId="27">
    <w:abstractNumId w:val="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1A1"/>
    <w:rsid w:val="0002111D"/>
    <w:rsid w:val="000C1301"/>
    <w:rsid w:val="000E4D15"/>
    <w:rsid w:val="00184B35"/>
    <w:rsid w:val="001865F2"/>
    <w:rsid w:val="001E59F3"/>
    <w:rsid w:val="002063EE"/>
    <w:rsid w:val="002130C8"/>
    <w:rsid w:val="00226FF2"/>
    <w:rsid w:val="002B67D3"/>
    <w:rsid w:val="002F78B7"/>
    <w:rsid w:val="00342438"/>
    <w:rsid w:val="00346E06"/>
    <w:rsid w:val="003F429C"/>
    <w:rsid w:val="004A3529"/>
    <w:rsid w:val="004C0AD1"/>
    <w:rsid w:val="005571E5"/>
    <w:rsid w:val="00577305"/>
    <w:rsid w:val="005C2E0B"/>
    <w:rsid w:val="006003D5"/>
    <w:rsid w:val="006B7FC2"/>
    <w:rsid w:val="007415F8"/>
    <w:rsid w:val="00751E57"/>
    <w:rsid w:val="00760843"/>
    <w:rsid w:val="007B0DFA"/>
    <w:rsid w:val="007E5E59"/>
    <w:rsid w:val="008034BE"/>
    <w:rsid w:val="00823D33"/>
    <w:rsid w:val="008759A8"/>
    <w:rsid w:val="00895034"/>
    <w:rsid w:val="008B46AB"/>
    <w:rsid w:val="008E707B"/>
    <w:rsid w:val="00911CD5"/>
    <w:rsid w:val="009210A6"/>
    <w:rsid w:val="00924378"/>
    <w:rsid w:val="00944D7A"/>
    <w:rsid w:val="009A0F76"/>
    <w:rsid w:val="009D5EFC"/>
    <w:rsid w:val="00A03BCD"/>
    <w:rsid w:val="00A60E5B"/>
    <w:rsid w:val="00A711A1"/>
    <w:rsid w:val="00A7217A"/>
    <w:rsid w:val="00A86068"/>
    <w:rsid w:val="00A91D75"/>
    <w:rsid w:val="00AC343A"/>
    <w:rsid w:val="00C50FEA"/>
    <w:rsid w:val="00C6323A"/>
    <w:rsid w:val="00C87193"/>
    <w:rsid w:val="00CB27A1"/>
    <w:rsid w:val="00D419AF"/>
    <w:rsid w:val="00D476F7"/>
    <w:rsid w:val="00D55CBC"/>
    <w:rsid w:val="00D8631A"/>
    <w:rsid w:val="00D87CD8"/>
    <w:rsid w:val="00DF1CFA"/>
    <w:rsid w:val="00E523C3"/>
    <w:rsid w:val="00E5388E"/>
    <w:rsid w:val="00E6016B"/>
    <w:rsid w:val="00E62B7C"/>
    <w:rsid w:val="00E94B95"/>
    <w:rsid w:val="00ED6905"/>
    <w:rsid w:val="00EF64C7"/>
    <w:rsid w:val="00F15904"/>
    <w:rsid w:val="00FD36C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9626A6"/>
  <w15:docId w15:val="{7A372A09-8CA1-4748-90EC-EF7731861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2130C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sv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pi\AppData\Local\Packages\Microsoft.Office.Desktop_8wekyb3d8bbwe\LocalCache\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014DD0AA80941EDAB594C554E69FE1A"/>
        <w:category>
          <w:name w:val="General"/>
          <w:gallery w:val="placeholder"/>
        </w:category>
        <w:types>
          <w:type w:val="bbPlcHdr"/>
        </w:types>
        <w:behaviors>
          <w:behavior w:val="content"/>
        </w:behaviors>
        <w:guid w:val="{C461DF26-620A-45C0-8B68-9084099F6DBD}"/>
      </w:docPartPr>
      <w:docPartBody>
        <w:p w:rsidR="00AC687A" w:rsidRDefault="00601796">
          <w:pPr>
            <w:pStyle w:val="D014DD0AA80941EDAB594C554E69FE1A"/>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1872E72B83154191AC75C502D2E0F9FB"/>
        <w:category>
          <w:name w:val="General"/>
          <w:gallery w:val="placeholder"/>
        </w:category>
        <w:types>
          <w:type w:val="bbPlcHdr"/>
        </w:types>
        <w:behaviors>
          <w:behavior w:val="content"/>
        </w:behaviors>
        <w:guid w:val="{576B710A-78F6-4DA5-8206-1EE57CF5ADC7}"/>
      </w:docPartPr>
      <w:docPartBody>
        <w:p w:rsidR="00C206B9" w:rsidRPr="004C0AD1" w:rsidRDefault="00601796" w:rsidP="00D476F7">
          <w:pPr>
            <w:pStyle w:val="Listaconnmeros"/>
          </w:pPr>
          <w:r w:rsidRPr="004C0AD1">
            <w:rPr>
              <w:lang w:bidi="es-ES"/>
            </w:rPr>
            <w:t>Por ejemplo, este texto usa el estilo Lista con viñetas.</w:t>
          </w:r>
        </w:p>
        <w:p w:rsidR="00AC687A" w:rsidRDefault="00601796">
          <w:pPr>
            <w:pStyle w:val="1872E72B83154191AC75C502D2E0F9FB"/>
          </w:pPr>
          <w:r w:rsidRPr="004C0AD1">
            <w:rPr>
              <w:lang w:bidi="es-ES"/>
            </w:rPr>
            <w:t>Esta es otra frase con el estilo Lista con viñetas.</w:t>
          </w:r>
        </w:p>
      </w:docPartBody>
    </w:docPart>
    <w:docPart>
      <w:docPartPr>
        <w:name w:val="6BC7CB8C65354A80AE386A4FE9E3F108"/>
        <w:category>
          <w:name w:val="General"/>
          <w:gallery w:val="placeholder"/>
        </w:category>
        <w:types>
          <w:type w:val="bbPlcHdr"/>
        </w:types>
        <w:behaviors>
          <w:behavior w:val="content"/>
        </w:behaviors>
        <w:guid w:val="{2E5DAE89-4A4D-4737-825A-AB0D4B147C32}"/>
      </w:docPartPr>
      <w:docPartBody>
        <w:p w:rsidR="00AC687A" w:rsidRDefault="00601796">
          <w:pPr>
            <w:pStyle w:val="6BC7CB8C65354A80AE386A4FE9E3F108"/>
          </w:pPr>
          <w:r w:rsidRPr="004C0AD1">
            <w:rPr>
              <w:lang w:bidi="es-ES"/>
            </w:rPr>
            <w:t>En la pestaña Insertar encontrará otras herramientas aún más fáciles de usar, con las que, por ejemplo, podrá agregar hipervínculos, insertar comentarios o establecer una numeración de páginas automática.</w:t>
          </w:r>
        </w:p>
      </w:docPartBody>
    </w:docPart>
    <w:docPart>
      <w:docPartPr>
        <w:name w:val="E0AA4F7C6CC44C75AC715BE59F996FFD"/>
        <w:category>
          <w:name w:val="General"/>
          <w:gallery w:val="placeholder"/>
        </w:category>
        <w:types>
          <w:type w:val="bbPlcHdr"/>
        </w:types>
        <w:behaviors>
          <w:behavior w:val="content"/>
        </w:behaviors>
        <w:guid w:val="{D8B9405F-E678-4193-9076-5FA261503B64}"/>
      </w:docPartPr>
      <w:docPartBody>
        <w:p w:rsidR="00AC687A" w:rsidRDefault="00601796">
          <w:pPr>
            <w:pStyle w:val="E0AA4F7C6CC44C75AC715BE59F996FFD"/>
          </w:pPr>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docPartBody>
    </w:docPart>
    <w:docPart>
      <w:docPartPr>
        <w:name w:val="FC7444F5A5E14976A7935E9DD30FACB3"/>
        <w:category>
          <w:name w:val="General"/>
          <w:gallery w:val="placeholder"/>
        </w:category>
        <w:types>
          <w:type w:val="bbPlcHdr"/>
        </w:types>
        <w:behaviors>
          <w:behavior w:val="content"/>
        </w:behaviors>
        <w:guid w:val="{333185B3-459D-46D9-B044-E89BA324B3E2}"/>
      </w:docPartPr>
      <w:docPartBody>
        <w:p w:rsidR="00AC687A" w:rsidRDefault="00601796">
          <w:pPr>
            <w:pStyle w:val="FC7444F5A5E14976A7935E9DD30FACB3"/>
          </w:pPr>
          <w:r w:rsidRPr="004C0AD1">
            <w:rPr>
              <w:lang w:bidi="es-ES"/>
            </w:rPr>
            <w:t>Balance de la posición financiera</w:t>
          </w:r>
        </w:p>
      </w:docPartBody>
    </w:docPart>
    <w:docPart>
      <w:docPartPr>
        <w:name w:val="6572FA6D40A047C0A84B6D6F68495A79"/>
        <w:category>
          <w:name w:val="General"/>
          <w:gallery w:val="placeholder"/>
        </w:category>
        <w:types>
          <w:type w:val="bbPlcHdr"/>
        </w:types>
        <w:behaviors>
          <w:behavior w:val="content"/>
        </w:behaviors>
        <w:guid w:val="{D55DBCF8-CE39-42A0-82B8-8F5346C481C5}"/>
      </w:docPartPr>
      <w:docPartBody>
        <w:p w:rsidR="00C206B9" w:rsidRPr="004C0AD1" w:rsidRDefault="00601796" w:rsidP="002063EE">
          <w:pPr>
            <w:pStyle w:val="Listaconvietas"/>
          </w:pPr>
          <w:r w:rsidRPr="004C0AD1">
            <w:rPr>
              <w:lang w:bidi="es-ES"/>
            </w:rPr>
            <w:t>Deudas</w:t>
          </w:r>
        </w:p>
        <w:p w:rsidR="00C206B9" w:rsidRPr="004C0AD1" w:rsidRDefault="00601796" w:rsidP="002063EE">
          <w:pPr>
            <w:pStyle w:val="Listaconvietas"/>
          </w:pPr>
          <w:r w:rsidRPr="004C0AD1">
            <w:rPr>
              <w:lang w:bidi="es-ES"/>
            </w:rPr>
            <w:t>Balance de la posición financiera</w:t>
          </w:r>
        </w:p>
        <w:p w:rsidR="00AC687A" w:rsidRDefault="00601796">
          <w:pPr>
            <w:pStyle w:val="6572FA6D40A047C0A84B6D6F68495A79"/>
          </w:pPr>
          <w:r w:rsidRPr="004C0AD1">
            <w:rPr>
              <w:lang w:bidi="es-ES"/>
            </w:rPr>
            <w:t>Propiedad</w:t>
          </w:r>
        </w:p>
      </w:docPartBody>
    </w:docPart>
    <w:docPart>
      <w:docPartPr>
        <w:name w:val="5F89CC1D6FE445ABBF184E1C5DA1BB94"/>
        <w:category>
          <w:name w:val="General"/>
          <w:gallery w:val="placeholder"/>
        </w:category>
        <w:types>
          <w:type w:val="bbPlcHdr"/>
        </w:types>
        <w:behaviors>
          <w:behavior w:val="content"/>
        </w:behaviors>
        <w:guid w:val="{83210F80-76A1-4700-9339-833CF9C501C9}"/>
      </w:docPartPr>
      <w:docPartBody>
        <w:p w:rsidR="00AC687A" w:rsidRDefault="00601796">
          <w:pPr>
            <w:pStyle w:val="5F89CC1D6FE445ABBF184E1C5DA1BB94"/>
          </w:pPr>
          <w:r w:rsidRPr="004C0AD1">
            <w:rPr>
              <w:lang w:bidi="es-ES"/>
            </w:rPr>
            <w:t>Balance de ingresos completo (pérdidas y ganancias)</w:t>
          </w:r>
        </w:p>
      </w:docPartBody>
    </w:docPart>
    <w:docPart>
      <w:docPartPr>
        <w:name w:val="C405181DCEC745AB80B3194E8B3C8951"/>
        <w:category>
          <w:name w:val="General"/>
          <w:gallery w:val="placeholder"/>
        </w:category>
        <w:types>
          <w:type w:val="bbPlcHdr"/>
        </w:types>
        <w:behaviors>
          <w:behavior w:val="content"/>
        </w:behaviors>
        <w:guid w:val="{CEF510B6-7552-4375-BB11-FC8F443255ED}"/>
      </w:docPartPr>
      <w:docPartBody>
        <w:p w:rsidR="00C206B9" w:rsidRPr="004C0AD1" w:rsidRDefault="00601796" w:rsidP="002063EE">
          <w:pPr>
            <w:pStyle w:val="Listaconvietas"/>
          </w:pPr>
          <w:r w:rsidRPr="004C0AD1">
            <w:rPr>
              <w:lang w:bidi="es-ES"/>
            </w:rPr>
            <w:t>Ingresos</w:t>
          </w:r>
        </w:p>
        <w:p w:rsidR="00C206B9" w:rsidRPr="004C0AD1" w:rsidRDefault="00601796" w:rsidP="002063EE">
          <w:pPr>
            <w:pStyle w:val="Listaconvietas"/>
          </w:pPr>
          <w:r w:rsidRPr="004C0AD1">
            <w:rPr>
              <w:lang w:bidi="es-ES"/>
            </w:rPr>
            <w:t>Gastos</w:t>
          </w:r>
        </w:p>
        <w:p w:rsidR="00AC687A" w:rsidRDefault="00601796">
          <w:pPr>
            <w:pStyle w:val="C405181DCEC745AB80B3194E8B3C8951"/>
          </w:pPr>
          <w:r w:rsidRPr="004C0AD1">
            <w:rPr>
              <w:lang w:bidi="es-ES"/>
            </w:rPr>
            <w:t>Beneficios</w:t>
          </w:r>
        </w:p>
      </w:docPartBody>
    </w:docPart>
    <w:docPart>
      <w:docPartPr>
        <w:name w:val="A45EF7A5363E4FAFA4C05A10C75F2A24"/>
        <w:category>
          <w:name w:val="General"/>
          <w:gallery w:val="placeholder"/>
        </w:category>
        <w:types>
          <w:type w:val="bbPlcHdr"/>
        </w:types>
        <w:behaviors>
          <w:behavior w:val="content"/>
        </w:behaviors>
        <w:guid w:val="{839BB19D-B0A6-4B02-B9FD-7613F5157270}"/>
      </w:docPartPr>
      <w:docPartBody>
        <w:p w:rsidR="00AC687A" w:rsidRDefault="00601796">
          <w:pPr>
            <w:pStyle w:val="A45EF7A5363E4FAFA4C05A10C75F2A24"/>
          </w:pPr>
          <w:r w:rsidRPr="004C0AD1">
            <w:rPr>
              <w:lang w:bidi="es-ES"/>
            </w:rPr>
            <w:t>Balance de variaciones de capital</w:t>
          </w:r>
        </w:p>
      </w:docPartBody>
    </w:docPart>
    <w:docPart>
      <w:docPartPr>
        <w:name w:val="9F3F6A3D538F4434A76818779E36BA61"/>
        <w:category>
          <w:name w:val="General"/>
          <w:gallery w:val="placeholder"/>
        </w:category>
        <w:types>
          <w:type w:val="bbPlcHdr"/>
        </w:types>
        <w:behaviors>
          <w:behavior w:val="content"/>
        </w:behaviors>
        <w:guid w:val="{9D8F1DF8-C035-4044-AAF3-EF971427DD14}"/>
      </w:docPartPr>
      <w:docPartBody>
        <w:p w:rsidR="00C206B9" w:rsidRPr="004C0AD1" w:rsidRDefault="00601796" w:rsidP="002063EE">
          <w:r w:rsidRPr="004C0AD1">
            <w:rPr>
              <w:lang w:bidi="es-ES"/>
            </w:rPr>
            <w:t>Bien, no sería un informe anual sin una gran cantidad de números, ¿no es cierto? Esta sección es el lugar para colocar todas esas tablas financieras.</w:t>
          </w:r>
        </w:p>
        <w:p w:rsidR="00AC687A" w:rsidRDefault="00601796">
          <w:pPr>
            <w:pStyle w:val="9F3F6A3D538F4434A76818779E36BA61"/>
          </w:pPr>
          <w:r w:rsidRPr="004C0AD1">
            <w:rPr>
              <w:lang w:bidi="es-ES"/>
            </w:rPr>
            <w:t>Para empezar con una tabla que tenga la apariencia de esta muestra, pulse en Tabla en la pestaña Insertar.</w:t>
          </w:r>
        </w:p>
      </w:docPartBody>
    </w:docPart>
    <w:docPart>
      <w:docPartPr>
        <w:name w:val="3158555E95294750A284749AA5020437"/>
        <w:category>
          <w:name w:val="General"/>
          <w:gallery w:val="placeholder"/>
        </w:category>
        <w:types>
          <w:type w:val="bbPlcHdr"/>
        </w:types>
        <w:behaviors>
          <w:behavior w:val="content"/>
        </w:behaviors>
        <w:guid w:val="{616EDE44-DBA2-4DAE-A8E5-98C829C20399}"/>
      </w:docPartPr>
      <w:docPartBody>
        <w:p w:rsidR="00AC687A" w:rsidRDefault="00601796">
          <w:pPr>
            <w:pStyle w:val="3158555E95294750A284749AA5020437"/>
          </w:pPr>
          <w:r w:rsidRPr="004C0AD1">
            <w:rPr>
              <w:lang w:bidi="es-ES"/>
            </w:rPr>
            <w:t>Balance de flujo de efectivo</w:t>
          </w:r>
        </w:p>
      </w:docPartBody>
    </w:docPart>
    <w:docPart>
      <w:docPartPr>
        <w:name w:val="485E204BA7CA4BE8BB2B225096040B8E"/>
        <w:category>
          <w:name w:val="General"/>
          <w:gallery w:val="placeholder"/>
        </w:category>
        <w:types>
          <w:type w:val="bbPlcHdr"/>
        </w:types>
        <w:behaviors>
          <w:behavior w:val="content"/>
        </w:behaviors>
        <w:guid w:val="{4AB35FF1-CB70-4ECD-9432-41EBE75C819B}"/>
      </w:docPartPr>
      <w:docPartBody>
        <w:p w:rsidR="00C206B9" w:rsidRPr="004C0AD1" w:rsidRDefault="00601796" w:rsidP="002063EE">
          <w:pPr>
            <w:pStyle w:val="Listaconvietas"/>
          </w:pPr>
          <w:r w:rsidRPr="004C0AD1">
            <w:rPr>
              <w:lang w:bidi="es-ES"/>
            </w:rPr>
            <w:t>Funcionamiento</w:t>
          </w:r>
        </w:p>
        <w:p w:rsidR="00C206B9" w:rsidRPr="004C0AD1" w:rsidRDefault="00601796" w:rsidP="002063EE">
          <w:pPr>
            <w:pStyle w:val="Listaconvietas"/>
          </w:pPr>
          <w:r w:rsidRPr="004C0AD1">
            <w:rPr>
              <w:lang w:bidi="es-ES"/>
            </w:rPr>
            <w:t>Inversión</w:t>
          </w:r>
        </w:p>
        <w:p w:rsidR="00AC687A" w:rsidRDefault="00601796">
          <w:pPr>
            <w:pStyle w:val="485E204BA7CA4BE8BB2B225096040B8E"/>
          </w:pPr>
          <w:r w:rsidRPr="004C0AD1">
            <w:rPr>
              <w:lang w:bidi="es-ES"/>
            </w:rPr>
            <w:t>Financiación</w:t>
          </w:r>
        </w:p>
      </w:docPartBody>
    </w:docPart>
    <w:docPart>
      <w:docPartPr>
        <w:name w:val="A5ACECC4100E459DAC3F377C8BEB604E"/>
        <w:category>
          <w:name w:val="General"/>
          <w:gallery w:val="placeholder"/>
        </w:category>
        <w:types>
          <w:type w:val="bbPlcHdr"/>
        </w:types>
        <w:behaviors>
          <w:behavior w:val="content"/>
        </w:behaviors>
        <w:guid w:val="{8E6F9D6F-A97F-4B1F-9D93-BB79AC88781D}"/>
      </w:docPartPr>
      <w:docPartBody>
        <w:p w:rsidR="00AC687A" w:rsidRDefault="00601796">
          <w:pPr>
            <w:pStyle w:val="A5ACECC4100E459DAC3F377C8BEB604E"/>
          </w:pPr>
          <w:r w:rsidRPr="004C0AD1">
            <w:rPr>
              <w:lang w:bidi="es-ES"/>
            </w:rPr>
            <w:t>Cuentas</w:t>
          </w:r>
        </w:p>
      </w:docPartBody>
    </w:docPart>
    <w:docPart>
      <w:docPartPr>
        <w:name w:val="1C02026912964086997D743BDA5DA817"/>
        <w:category>
          <w:name w:val="General"/>
          <w:gallery w:val="placeholder"/>
        </w:category>
        <w:types>
          <w:type w:val="bbPlcHdr"/>
        </w:types>
        <w:behaviors>
          <w:behavior w:val="content"/>
        </w:behaviors>
        <w:guid w:val="{5E61BA9B-2882-4DE6-B626-87D38360341D}"/>
      </w:docPartPr>
      <w:docPartBody>
        <w:p w:rsidR="00AC687A" w:rsidRDefault="00601796">
          <w:pPr>
            <w:pStyle w:val="1C02026912964086997D743BDA5DA817"/>
          </w:pPr>
          <w:r w:rsidRPr="004C0AD1">
            <w:rPr>
              <w:lang w:bidi="es-ES"/>
            </w:rPr>
            <w:t>Cuando tiene un documento que muestra una gran cantidad de números, es una buena idea usar algo de texto para explicar las cifras. Puede hacerlo aquí.</w:t>
          </w:r>
        </w:p>
      </w:docPartBody>
    </w:docPart>
    <w:docPart>
      <w:docPartPr>
        <w:name w:val="4AE8329E56C94444BE06C9890E7D5595"/>
        <w:category>
          <w:name w:val="General"/>
          <w:gallery w:val="placeholder"/>
        </w:category>
        <w:types>
          <w:type w:val="bbPlcHdr"/>
        </w:types>
        <w:behaviors>
          <w:behavior w:val="content"/>
        </w:behaviors>
        <w:guid w:val="{2B4B33BF-0220-4C1F-9F43-2241FC2BCC0A}"/>
      </w:docPartPr>
      <w:docPartBody>
        <w:p w:rsidR="00AC687A" w:rsidRDefault="00601796">
          <w:pPr>
            <w:pStyle w:val="4AE8329E56C94444BE06C9890E7D5595"/>
          </w:pPr>
          <w:r w:rsidRPr="004C0AD1">
            <w:rPr>
              <w:lang w:bidi="es-ES"/>
            </w:rPr>
            <w:t>Deuda</w:t>
          </w:r>
        </w:p>
      </w:docPartBody>
    </w:docPart>
    <w:docPart>
      <w:docPartPr>
        <w:name w:val="B96B7AC1B813470F8DAED849FAD899DD"/>
        <w:category>
          <w:name w:val="General"/>
          <w:gallery w:val="placeholder"/>
        </w:category>
        <w:types>
          <w:type w:val="bbPlcHdr"/>
        </w:types>
        <w:behaviors>
          <w:behavior w:val="content"/>
        </w:behaviors>
        <w:guid w:val="{0501DE2F-4B8E-4CC9-9855-27B9935E63CA}"/>
      </w:docPartPr>
      <w:docPartBody>
        <w:p w:rsidR="00AC687A" w:rsidRDefault="00601796">
          <w:pPr>
            <w:pStyle w:val="B96B7AC1B813470F8DAED849FAD899DD"/>
          </w:pPr>
          <w:r w:rsidRPr="004C0AD1">
            <w:rPr>
              <w:lang w:bidi="es-ES"/>
            </w:rPr>
            <w:t>Por supuesto, a todos nos gustaría tener solo beneficios. Pero si tiene cualquier deuda, este es el lugar para escribir sobre ella.</w:t>
          </w:r>
        </w:p>
      </w:docPartBody>
    </w:docPart>
    <w:docPart>
      <w:docPartPr>
        <w:name w:val="9BD8ACD1B85B44279E6F07BB449ACB40"/>
        <w:category>
          <w:name w:val="General"/>
          <w:gallery w:val="placeholder"/>
        </w:category>
        <w:types>
          <w:type w:val="bbPlcHdr"/>
        </w:types>
        <w:behaviors>
          <w:behavior w:val="content"/>
        </w:behaviors>
        <w:guid w:val="{AC141136-CCA7-4F54-9CF5-F5DB1C8E9130}"/>
      </w:docPartPr>
      <w:docPartBody>
        <w:p w:rsidR="00AC687A" w:rsidRDefault="00601796">
          <w:pPr>
            <w:pStyle w:val="9BD8ACD1B85B44279E6F07BB449ACB40"/>
          </w:pPr>
          <w:r w:rsidRPr="004C0AD1">
            <w:rPr>
              <w:lang w:bidi="es-ES"/>
            </w:rPr>
            <w:t>Deuda</w:t>
          </w:r>
        </w:p>
      </w:docPartBody>
    </w:docPart>
    <w:docPart>
      <w:docPartPr>
        <w:name w:val="752FDE284BA44AA8BC0F463830630825"/>
        <w:category>
          <w:name w:val="General"/>
          <w:gallery w:val="placeholder"/>
        </w:category>
        <w:types>
          <w:type w:val="bbPlcHdr"/>
        </w:types>
        <w:behaviors>
          <w:behavior w:val="content"/>
        </w:behaviors>
        <w:guid w:val="{E68C21DC-546D-4540-B8B4-913E72791729}"/>
      </w:docPartPr>
      <w:docPartBody>
        <w:p w:rsidR="00AC687A" w:rsidRDefault="00601796">
          <w:pPr>
            <w:pStyle w:val="752FDE284BA44AA8BC0F463830630825"/>
          </w:pPr>
          <w:r w:rsidRPr="004C0AD1">
            <w:rPr>
              <w:lang w:bidi="es-ES"/>
            </w:rPr>
            <w:t>Por supuesto, a todos nos gustaría tener solo beneficios. Pero si tiene cualquier deuda, este es el lugar para escribir sobre ella.</w:t>
          </w:r>
        </w:p>
      </w:docPartBody>
    </w:docPart>
    <w:docPart>
      <w:docPartPr>
        <w:name w:val="63B4D82DEBEC45B9AABF933F492DD8D0"/>
        <w:category>
          <w:name w:val="General"/>
          <w:gallery w:val="placeholder"/>
        </w:category>
        <w:types>
          <w:type w:val="bbPlcHdr"/>
        </w:types>
        <w:behaviors>
          <w:behavior w:val="content"/>
        </w:behaviors>
        <w:guid w:val="{0FB28D2A-670F-4176-A1DD-0D8010D1A5A8}"/>
      </w:docPartPr>
      <w:docPartBody>
        <w:p w:rsidR="00AC687A" w:rsidRDefault="00601796">
          <w:pPr>
            <w:pStyle w:val="63B4D82DEBEC45B9AABF933F492DD8D0"/>
          </w:pPr>
          <w:r w:rsidRPr="004C0AD1">
            <w:rPr>
              <w:lang w:bidi="es-ES"/>
            </w:rPr>
            <w:t>Negocio establecido</w:t>
          </w:r>
        </w:p>
      </w:docPartBody>
    </w:docPart>
    <w:docPart>
      <w:docPartPr>
        <w:name w:val="E83562647E0D430FBEADC8E6CE056485"/>
        <w:category>
          <w:name w:val="General"/>
          <w:gallery w:val="placeholder"/>
        </w:category>
        <w:types>
          <w:type w:val="bbPlcHdr"/>
        </w:types>
        <w:behaviors>
          <w:behavior w:val="content"/>
        </w:behaviors>
        <w:guid w:val="{25AE533C-9AA7-4600-BECE-06ADE0A21D6A}"/>
      </w:docPartPr>
      <w:docPartBody>
        <w:p w:rsidR="00AC687A" w:rsidRDefault="00601796">
          <w:pPr>
            <w:pStyle w:val="E83562647E0D430FBEADC8E6CE056485"/>
          </w:pPr>
          <w:r w:rsidRPr="004C0AD1">
            <w:rPr>
              <w:lang w:bidi="es-ES"/>
            </w:rPr>
            <w:t>Bien, ya se hace una idea. Si tiene que agregar notas sobre sus finanzas, hágalo aquí.</w:t>
          </w:r>
        </w:p>
      </w:docPartBody>
    </w:docPart>
    <w:docPart>
      <w:docPartPr>
        <w:name w:val="6690726A3B974049B50C550D393A4C18"/>
        <w:category>
          <w:name w:val="General"/>
          <w:gallery w:val="placeholder"/>
        </w:category>
        <w:types>
          <w:type w:val="bbPlcHdr"/>
        </w:types>
        <w:behaviors>
          <w:behavior w:val="content"/>
        </w:behaviors>
        <w:guid w:val="{3678253B-7772-4F2E-87A1-95F14ABB47D5}"/>
      </w:docPartPr>
      <w:docPartBody>
        <w:p w:rsidR="00AC687A" w:rsidRDefault="00601796">
          <w:pPr>
            <w:pStyle w:val="6690726A3B974049B50C550D393A4C18"/>
          </w:pPr>
          <w:r w:rsidRPr="004C0AD1">
            <w:rPr>
              <w:lang w:bidi="es-ES"/>
            </w:rPr>
            <w:t>Obligaciones contingentes</w:t>
          </w:r>
        </w:p>
      </w:docPartBody>
    </w:docPart>
    <w:docPart>
      <w:docPartPr>
        <w:name w:val="D1B4371F0D9145D49A54551CAA2A7F2F"/>
        <w:category>
          <w:name w:val="General"/>
          <w:gallery w:val="placeholder"/>
        </w:category>
        <w:types>
          <w:type w:val="bbPlcHdr"/>
        </w:types>
        <w:behaviors>
          <w:behavior w:val="content"/>
        </w:behaviors>
        <w:guid w:val="{FBE0866D-43CB-4735-9CDC-66199A550D8F}"/>
      </w:docPartPr>
      <w:docPartBody>
        <w:p w:rsidR="00AC687A" w:rsidRDefault="00601796">
          <w:pPr>
            <w:pStyle w:val="D1B4371F0D9145D49A54551CAA2A7F2F"/>
          </w:pPr>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docPartBody>
    </w:docPart>
    <w:docPart>
      <w:docPartPr>
        <w:name w:val="813FE6D422FF43409EFE5CF18F54657A"/>
        <w:category>
          <w:name w:val="General"/>
          <w:gallery w:val="placeholder"/>
        </w:category>
        <w:types>
          <w:type w:val="bbPlcHdr"/>
        </w:types>
        <w:behaviors>
          <w:behavior w:val="content"/>
        </w:behaviors>
        <w:guid w:val="{D0A0F650-3225-42E0-BE09-E864415F18E8}"/>
      </w:docPartPr>
      <w:docPartBody>
        <w:p w:rsidR="00AC687A" w:rsidRDefault="00601796">
          <w:pPr>
            <w:pStyle w:val="813FE6D422FF43409EFE5CF18F54657A"/>
          </w:pPr>
          <w:r w:rsidRPr="004C0AD1">
            <w:rPr>
              <w:lang w:bidi="es-ES"/>
            </w:rPr>
            <w:t>Aportes</w:t>
          </w:r>
        </w:p>
      </w:docPartBody>
    </w:docPart>
    <w:docPart>
      <w:docPartPr>
        <w:name w:val="B0CBDB9DC0E945A782CE6F98F4351CF6"/>
        <w:category>
          <w:name w:val="General"/>
          <w:gallery w:val="placeholder"/>
        </w:category>
        <w:types>
          <w:type w:val="bbPlcHdr"/>
        </w:types>
        <w:behaviors>
          <w:behavior w:val="content"/>
        </w:behaviors>
        <w:guid w:val="{A2CBC50F-5F08-4D0A-BB38-65DA7173F29F}"/>
      </w:docPartPr>
      <w:docPartBody>
        <w:p w:rsidR="00AC687A" w:rsidRDefault="00601796">
          <w:pPr>
            <w:pStyle w:val="B0CBDB9DC0E945A782CE6F98F4351CF6"/>
          </w:pPr>
          <w:r w:rsidRPr="004C0AD1">
            <w:rPr>
              <w:lang w:bidi="es-ES"/>
            </w:rPr>
            <w:t>¿Qué desea que entiendan los lectores? Agregue notas sobre los puntos clave aquí.</w:t>
          </w:r>
        </w:p>
      </w:docPartBody>
    </w:docPart>
    <w:docPart>
      <w:docPartPr>
        <w:name w:val="238DDB4FDBF546DA9673E267A25437B6"/>
        <w:category>
          <w:name w:val="General"/>
          <w:gallery w:val="placeholder"/>
        </w:category>
        <w:types>
          <w:type w:val="bbPlcHdr"/>
        </w:types>
        <w:behaviors>
          <w:behavior w:val="content"/>
        </w:behaviors>
        <w:guid w:val="{46B134BD-8686-41C2-9DB1-4EFDC6B7EDBD}"/>
      </w:docPartPr>
      <w:docPartBody>
        <w:p w:rsidR="00AC687A" w:rsidRDefault="00601796">
          <w:pPr>
            <w:pStyle w:val="238DDB4FDBF546DA9673E267A25437B6"/>
          </w:pPr>
          <w:r w:rsidRPr="004C0AD1">
            <w:rPr>
              <w:lang w:bidi="es-ES"/>
            </w:rPr>
            <w:t>Informe del Auditor</w:t>
          </w:r>
        </w:p>
      </w:docPartBody>
    </w:docPart>
    <w:docPart>
      <w:docPartPr>
        <w:name w:val="D0A739BA11AA4239896AC28BEC831018"/>
        <w:category>
          <w:name w:val="General"/>
          <w:gallery w:val="placeholder"/>
        </w:category>
        <w:types>
          <w:type w:val="bbPlcHdr"/>
        </w:types>
        <w:behaviors>
          <w:behavior w:val="content"/>
        </w:behaviors>
        <w:guid w:val="{6F253BB7-1B45-4331-A63F-953B2581E81F}"/>
      </w:docPartPr>
      <w:docPartBody>
        <w:p w:rsidR="00C206B9" w:rsidRPr="004C0AD1" w:rsidRDefault="00601796" w:rsidP="00D55CBC">
          <w:pPr>
            <w:pStyle w:val="Listaconnmeros2"/>
          </w:pPr>
          <w:r w:rsidRPr="004C0AD1">
            <w:rPr>
              <w:lang w:bidi="es-ES"/>
            </w:rPr>
            <w:t>Opinión no calificada</w:t>
          </w:r>
        </w:p>
        <w:p w:rsidR="00C206B9" w:rsidRPr="004C0AD1" w:rsidRDefault="00601796" w:rsidP="00D55CBC">
          <w:pPr>
            <w:pStyle w:val="Listaconnmeros2"/>
          </w:pPr>
          <w:r w:rsidRPr="004C0AD1">
            <w:rPr>
              <w:lang w:bidi="es-ES"/>
            </w:rPr>
            <w:t>Informe de opinión calificada</w:t>
          </w:r>
        </w:p>
        <w:p w:rsidR="00C206B9" w:rsidRPr="004C0AD1" w:rsidRDefault="00601796" w:rsidP="00D55CBC">
          <w:pPr>
            <w:pStyle w:val="Listaconnmeros2"/>
          </w:pPr>
          <w:r w:rsidRPr="004C0AD1">
            <w:rPr>
              <w:lang w:bidi="es-ES"/>
            </w:rPr>
            <w:t>Informe de opinión negativa</w:t>
          </w:r>
        </w:p>
        <w:p w:rsidR="00C206B9" w:rsidRPr="004C0AD1" w:rsidRDefault="00601796" w:rsidP="00D55CBC">
          <w:pPr>
            <w:pStyle w:val="Listaconnmeros2"/>
          </w:pPr>
          <w:r w:rsidRPr="004C0AD1">
            <w:rPr>
              <w:lang w:bidi="es-ES"/>
            </w:rPr>
            <w:t>Advertencia del informe de opinión</w:t>
          </w:r>
        </w:p>
        <w:p w:rsidR="00C206B9" w:rsidRPr="004C0AD1" w:rsidRDefault="00601796" w:rsidP="00D55CBC">
          <w:pPr>
            <w:pStyle w:val="Listaconnmeros2"/>
          </w:pPr>
          <w:r w:rsidRPr="004C0AD1">
            <w:rPr>
              <w:lang w:bidi="es-ES"/>
            </w:rPr>
            <w:t>Informe de auditoría sobre controles internos de las empresas públicas</w:t>
          </w:r>
        </w:p>
        <w:p w:rsidR="00AC687A" w:rsidRDefault="00601796">
          <w:pPr>
            <w:pStyle w:val="D0A739BA11AA4239896AC28BEC831018"/>
          </w:pPr>
          <w:r w:rsidRPr="004C0AD1">
            <w:rPr>
              <w:lang w:bidi="es-ES"/>
            </w:rPr>
            <w:t>Negocio establecido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altName w:val="Century Gothic"/>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796"/>
    <w:rsid w:val="00443D92"/>
    <w:rsid w:val="00601796"/>
    <w:rsid w:val="00683E9D"/>
    <w:rsid w:val="00AC687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36BFD04A187477C9FDE5CB98B51B842">
    <w:name w:val="836BFD04A187477C9FDE5CB98B51B842"/>
  </w:style>
  <w:style w:type="paragraph" w:customStyle="1" w:styleId="30EA75F955E34E898AB1B8FCD53191D2">
    <w:name w:val="30EA75F955E34E898AB1B8FCD53191D2"/>
  </w:style>
  <w:style w:type="paragraph" w:customStyle="1" w:styleId="B2C23D46AF6A460C97ABFAD818D14B2F">
    <w:name w:val="B2C23D46AF6A460C97ABFAD818D14B2F"/>
  </w:style>
  <w:style w:type="paragraph" w:customStyle="1" w:styleId="8CCBC455E40149C58EDE53D3707BA2CB">
    <w:name w:val="8CCBC455E40149C58EDE53D3707BA2CB"/>
  </w:style>
  <w:style w:type="paragraph" w:customStyle="1" w:styleId="57D9AA19A6354F05B55AB6B234152BC5">
    <w:name w:val="57D9AA19A6354F05B55AB6B234152BC5"/>
  </w:style>
  <w:style w:type="paragraph" w:customStyle="1" w:styleId="C993F86A4F7248DA86B6998C8F22AD4F">
    <w:name w:val="C993F86A4F7248DA86B6998C8F22AD4F"/>
  </w:style>
  <w:style w:type="paragraph" w:customStyle="1" w:styleId="A26F9203A3E8489985A0388DD2CFB8C1">
    <w:name w:val="A26F9203A3E8489985A0388DD2CFB8C1"/>
  </w:style>
  <w:style w:type="paragraph" w:customStyle="1" w:styleId="75D5A36997744A9F83CB3C31D457E5B4">
    <w:name w:val="75D5A36997744A9F83CB3C31D457E5B4"/>
  </w:style>
  <w:style w:type="paragraph" w:customStyle="1" w:styleId="D01C3D87AB7D42B4AF13F3666722E51A">
    <w:name w:val="D01C3D87AB7D42B4AF13F3666722E51A"/>
  </w:style>
  <w:style w:type="paragraph" w:customStyle="1" w:styleId="D014DD0AA80941EDAB594C554E69FE1A">
    <w:name w:val="D014DD0AA80941EDAB594C554E69FE1A"/>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1872E72B83154191AC75C502D2E0F9FB">
    <w:name w:val="1872E72B83154191AC75C502D2E0F9FB"/>
  </w:style>
  <w:style w:type="paragraph" w:customStyle="1" w:styleId="6BC7CB8C65354A80AE386A4FE9E3F108">
    <w:name w:val="6BC7CB8C65354A80AE386A4FE9E3F108"/>
  </w:style>
  <w:style w:type="paragraph" w:customStyle="1" w:styleId="E0AA4F7C6CC44C75AC715BE59F996FFD">
    <w:name w:val="E0AA4F7C6CC44C75AC715BE59F996FFD"/>
  </w:style>
  <w:style w:type="paragraph" w:customStyle="1" w:styleId="FC7444F5A5E14976A7935E9DD30FACB3">
    <w:name w:val="FC7444F5A5E14976A7935E9DD30FACB3"/>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6572FA6D40A047C0A84B6D6F68495A79">
    <w:name w:val="6572FA6D40A047C0A84B6D6F68495A79"/>
  </w:style>
  <w:style w:type="paragraph" w:customStyle="1" w:styleId="5F89CC1D6FE445ABBF184E1C5DA1BB94">
    <w:name w:val="5F89CC1D6FE445ABBF184E1C5DA1BB94"/>
  </w:style>
  <w:style w:type="paragraph" w:customStyle="1" w:styleId="C405181DCEC745AB80B3194E8B3C8951">
    <w:name w:val="C405181DCEC745AB80B3194E8B3C8951"/>
  </w:style>
  <w:style w:type="paragraph" w:customStyle="1" w:styleId="A45EF7A5363E4FAFA4C05A10C75F2A24">
    <w:name w:val="A45EF7A5363E4FAFA4C05A10C75F2A24"/>
  </w:style>
  <w:style w:type="paragraph" w:customStyle="1" w:styleId="9F3F6A3D538F4434A76818779E36BA61">
    <w:name w:val="9F3F6A3D538F4434A76818779E36BA61"/>
  </w:style>
  <w:style w:type="paragraph" w:customStyle="1" w:styleId="3158555E95294750A284749AA5020437">
    <w:name w:val="3158555E95294750A284749AA5020437"/>
  </w:style>
  <w:style w:type="paragraph" w:customStyle="1" w:styleId="485E204BA7CA4BE8BB2B225096040B8E">
    <w:name w:val="485E204BA7CA4BE8BB2B225096040B8E"/>
  </w:style>
  <w:style w:type="paragraph" w:customStyle="1" w:styleId="A5ACECC4100E459DAC3F377C8BEB604E">
    <w:name w:val="A5ACECC4100E459DAC3F377C8BEB604E"/>
  </w:style>
  <w:style w:type="paragraph" w:customStyle="1" w:styleId="1C02026912964086997D743BDA5DA817">
    <w:name w:val="1C02026912964086997D743BDA5DA817"/>
  </w:style>
  <w:style w:type="paragraph" w:customStyle="1" w:styleId="4AE8329E56C94444BE06C9890E7D5595">
    <w:name w:val="4AE8329E56C94444BE06C9890E7D5595"/>
  </w:style>
  <w:style w:type="paragraph" w:customStyle="1" w:styleId="B96B7AC1B813470F8DAED849FAD899DD">
    <w:name w:val="B96B7AC1B813470F8DAED849FAD899DD"/>
  </w:style>
  <w:style w:type="paragraph" w:customStyle="1" w:styleId="9BD8ACD1B85B44279E6F07BB449ACB40">
    <w:name w:val="9BD8ACD1B85B44279E6F07BB449ACB40"/>
  </w:style>
  <w:style w:type="paragraph" w:customStyle="1" w:styleId="752FDE284BA44AA8BC0F463830630825">
    <w:name w:val="752FDE284BA44AA8BC0F463830630825"/>
  </w:style>
  <w:style w:type="paragraph" w:customStyle="1" w:styleId="63B4D82DEBEC45B9AABF933F492DD8D0">
    <w:name w:val="63B4D82DEBEC45B9AABF933F492DD8D0"/>
  </w:style>
  <w:style w:type="paragraph" w:customStyle="1" w:styleId="E83562647E0D430FBEADC8E6CE056485">
    <w:name w:val="E83562647E0D430FBEADC8E6CE056485"/>
  </w:style>
  <w:style w:type="paragraph" w:customStyle="1" w:styleId="6690726A3B974049B50C550D393A4C18">
    <w:name w:val="6690726A3B974049B50C550D393A4C18"/>
  </w:style>
  <w:style w:type="paragraph" w:customStyle="1" w:styleId="D1B4371F0D9145D49A54551CAA2A7F2F">
    <w:name w:val="D1B4371F0D9145D49A54551CAA2A7F2F"/>
  </w:style>
  <w:style w:type="paragraph" w:customStyle="1" w:styleId="813FE6D422FF43409EFE5CF18F54657A">
    <w:name w:val="813FE6D422FF43409EFE5CF18F54657A"/>
  </w:style>
  <w:style w:type="paragraph" w:customStyle="1" w:styleId="B0CBDB9DC0E945A782CE6F98F4351CF6">
    <w:name w:val="B0CBDB9DC0E945A782CE6F98F4351CF6"/>
  </w:style>
  <w:style w:type="paragraph" w:customStyle="1" w:styleId="238DDB4FDBF546DA9673E267A25437B6">
    <w:name w:val="238DDB4FDBF546DA9673E267A25437B6"/>
  </w:style>
  <w:style w:type="paragraph" w:customStyle="1" w:styleId="D0A739BA11AA4239896AC28BEC831018">
    <w:name w:val="D0A739BA11AA4239896AC28BEC831018"/>
  </w:style>
  <w:style w:type="paragraph" w:customStyle="1" w:styleId="579C69659215485B82CB0A89EECD66B9">
    <w:name w:val="579C69659215485B82CB0A89EECD66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323</TotalTime>
  <Pages>7</Pages>
  <Words>993</Words>
  <Characters>5464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juanpi</dc:creator>
  <cp:keywords/>
  <cp:lastModifiedBy>Juan Pablo Garcia Monzon</cp:lastModifiedBy>
  <cp:revision>5</cp:revision>
  <dcterms:created xsi:type="dcterms:W3CDTF">2020-08-29T00:21:00Z</dcterms:created>
  <dcterms:modified xsi:type="dcterms:W3CDTF">2020-08-29T05:45:00Z</dcterms:modified>
  <cp:contentStatus/>
  <cp:version/>
</cp:coreProperties>
</file>