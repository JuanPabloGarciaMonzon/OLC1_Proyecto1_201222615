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A0EC" w14:textId="2A2DC053" w:rsidR="001E59F3" w:rsidRPr="004C0AD1" w:rsidRDefault="00A60E5B" w:rsidP="00A91D75">
      <w:r w:rsidRPr="004C0AD1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80DACED" wp14:editId="57815573">
            <wp:simplePos x="0" y="0"/>
            <wp:positionH relativeFrom="column">
              <wp:posOffset>-13970</wp:posOffset>
            </wp:positionH>
            <wp:positionV relativeFrom="page">
              <wp:posOffset>1449705</wp:posOffset>
            </wp:positionV>
            <wp:extent cx="6219825" cy="62198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D75" w:rsidRPr="004C0AD1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880413" wp14:editId="7275F7A6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D368A" id="Rectángulo 2" o:spid="_x0000_s1026" alt="rectángulo de color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" fillcolor="#7030a0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:rsidRPr="004C0AD1" w14:paraId="0356EC6F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2626E" w14:textId="57EBDDE3" w:rsidR="00A91D75" w:rsidRPr="004C0AD1" w:rsidRDefault="00C6323A" w:rsidP="00A91D75">
            <w:pPr>
              <w:pStyle w:val="Ttulo"/>
              <w:framePr w:hSpace="0" w:wrap="auto" w:vAnchor="margin" w:xAlign="left" w:yAlign="inline"/>
            </w:pPr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981EFC3" wp14:editId="48D7F065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ángulo: Una sola esquina cortada 4" descr="rectángulo de col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49F35" id="Rectángulo: Una sola esquina cortada 4" o:spid="_x0000_s1026" alt="rectángulo de color" style="position:absolute;margin-left:-56.45pt;margin-top:-7.7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" path="m,l3935703,r751232,751232l4686935,1570990,,1570990,,xe" fillcolor="#3a3363 [3215]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2B4C8D">
              <w:t>Manual-Usuario Primer Proyecto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1"/>
        <w:gridCol w:w="2133"/>
        <w:gridCol w:w="2526"/>
      </w:tblGrid>
      <w:tr w:rsidR="00A60E5B" w:rsidRPr="004C0AD1" w14:paraId="42A3B475" w14:textId="77777777" w:rsidTr="00C6323A">
        <w:trPr>
          <w:trHeight w:val="358"/>
        </w:trPr>
        <w:tc>
          <w:tcPr>
            <w:tcW w:w="3567" w:type="dxa"/>
          </w:tcPr>
          <w:p w14:paraId="38B902F7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F2E2364" wp14:editId="270C0D87">
                      <wp:extent cx="3211736" cy="309093"/>
                      <wp:effectExtent l="0" t="0" r="0" b="1524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1736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1D81A7" w14:textId="0C4D6E93" w:rsidR="00A91D75" w:rsidRPr="00A60E5B" w:rsidRDefault="00A60E5B" w:rsidP="00A91D75">
                                  <w:pPr>
                                    <w:pStyle w:val="Subttulo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Juan Pablo García Monzón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2E23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width:252.9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" filled="f" stroked="f" strokeweight=".5pt">
                      <v:textbox inset=",,,0">
                        <w:txbxContent>
                          <w:p w14:paraId="6E1D81A7" w14:textId="0C4D6E93" w:rsidR="00A91D75" w:rsidRPr="00A60E5B" w:rsidRDefault="00A60E5B" w:rsidP="00A91D75">
                            <w:pPr>
                              <w:pStyle w:val="Subttul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Juan Pablo García Monzón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2CB390C1" w14:textId="77777777" w:rsidR="00A91D75" w:rsidRPr="004C0AD1" w:rsidRDefault="00A91D75" w:rsidP="00A91D75"/>
        </w:tc>
        <w:tc>
          <w:tcPr>
            <w:tcW w:w="3483" w:type="dxa"/>
            <w:vAlign w:val="bottom"/>
          </w:tcPr>
          <w:p w14:paraId="7FC4F97A" w14:textId="77777777" w:rsidR="00A91D75" w:rsidRPr="004C0AD1" w:rsidRDefault="00A91D75" w:rsidP="00A91D75">
            <w:pPr>
              <w:jc w:val="right"/>
            </w:pPr>
          </w:p>
        </w:tc>
      </w:tr>
      <w:tr w:rsidR="00A60E5B" w:rsidRPr="004C0AD1" w14:paraId="5195C7ED" w14:textId="77777777" w:rsidTr="00C6323A">
        <w:trPr>
          <w:trHeight w:val="1197"/>
        </w:trPr>
        <w:tc>
          <w:tcPr>
            <w:tcW w:w="3567" w:type="dxa"/>
          </w:tcPr>
          <w:p w14:paraId="1D4EBF27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BDF74FF" wp14:editId="5AB3500A">
                      <wp:extent cx="3385547" cy="1062990"/>
                      <wp:effectExtent l="0" t="0" r="0" b="381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5547" cy="106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E96CC" w14:textId="6E4B1063" w:rsidR="00A91D75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Universidad de San Carlos de Guatemala</w:t>
                                  </w:r>
                                </w:p>
                                <w:p w14:paraId="50C0A019" w14:textId="51806CEB" w:rsidR="00A60E5B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 xml:space="preserve">Facultad de Ingeniería </w:t>
                                  </w:r>
                                </w:p>
                                <w:p w14:paraId="46DF439F" w14:textId="00802713" w:rsidR="00A60E5B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Organización de Lenguajes y Compiladores 1</w:t>
                                  </w:r>
                                </w:p>
                                <w:p w14:paraId="4F67A4A5" w14:textId="160DC2CB" w:rsidR="00A60E5B" w:rsidRPr="00A60E5B" w:rsidRDefault="00A60E5B" w:rsidP="00A91D75">
                                  <w:pPr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Agosto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DF74FF" id="Cuadro de texto 7" o:spid="_x0000_s1027" type="#_x0000_t202" style="width:266.6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" filled="f" stroked="f" strokeweight=".5pt">
                      <v:textbox>
                        <w:txbxContent>
                          <w:p w14:paraId="674E96CC" w14:textId="6E4B1063" w:rsidR="00A91D75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Universidad de San Carlos de Guatemala</w:t>
                            </w:r>
                          </w:p>
                          <w:p w14:paraId="50C0A019" w14:textId="51806CEB" w:rsidR="00A60E5B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 xml:space="preserve">Facultad de Ingeniería </w:t>
                            </w:r>
                          </w:p>
                          <w:p w14:paraId="46DF439F" w14:textId="00802713" w:rsidR="00A60E5B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Organización de Lenguajes y Compiladores 1</w:t>
                            </w:r>
                          </w:p>
                          <w:p w14:paraId="4F67A4A5" w14:textId="160DC2CB" w:rsidR="00A60E5B" w:rsidRPr="00A60E5B" w:rsidRDefault="00A60E5B" w:rsidP="00A91D75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Agosto 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7107FC0E" w14:textId="6A74C1A4" w:rsidR="00A91D75" w:rsidRPr="004C0AD1" w:rsidRDefault="00A91D75" w:rsidP="00A91D75"/>
        </w:tc>
        <w:tc>
          <w:tcPr>
            <w:tcW w:w="3483" w:type="dxa"/>
            <w:vAlign w:val="bottom"/>
          </w:tcPr>
          <w:p w14:paraId="5A5D8A76" w14:textId="77777777" w:rsidR="00A91D75" w:rsidRPr="004C0AD1" w:rsidRDefault="004C0AD1" w:rsidP="00A91D75">
            <w:pPr>
              <w:jc w:val="right"/>
            </w:pPr>
            <w:r w:rsidRPr="004C0AD1">
              <w:rPr>
                <w:noProof/>
                <w:lang w:bidi="es-ES"/>
              </w:rPr>
              <w:drawing>
                <wp:anchor distT="0" distB="0" distL="114300" distR="114300" simplePos="0" relativeHeight="251660288" behindDoc="0" locked="0" layoutInCell="1" allowOverlap="1" wp14:anchorId="16484EB0" wp14:editId="053309D5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-898525</wp:posOffset>
                  </wp:positionV>
                  <wp:extent cx="1186180" cy="1118235"/>
                  <wp:effectExtent l="0" t="0" r="0" b="0"/>
                  <wp:wrapNone/>
                  <wp:docPr id="12" name="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8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7A23C0F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6ACE27D" wp14:editId="4179CB1F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1DF8A8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" fillcolor="#f3d569 [3204]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2A7AF7B4" w14:textId="6CAB8526" w:rsidR="00C51E71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GT" w:eastAsia="es-GT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50591754" w:history="1">
            <w:r w:rsidR="00C51E71" w:rsidRPr="00931D1B">
              <w:rPr>
                <w:rStyle w:val="Hipervnculo"/>
                <w:lang w:bidi="es-ES"/>
              </w:rPr>
              <w:t>Descripción</w:t>
            </w:r>
            <w:r w:rsidR="00C51E71">
              <w:rPr>
                <w:webHidden/>
              </w:rPr>
              <w:tab/>
            </w:r>
            <w:r w:rsidR="00C51E71">
              <w:rPr>
                <w:webHidden/>
              </w:rPr>
              <w:fldChar w:fldCharType="begin"/>
            </w:r>
            <w:r w:rsidR="00C51E71">
              <w:rPr>
                <w:webHidden/>
              </w:rPr>
              <w:instrText xml:space="preserve"> PAGEREF _Toc50591754 \h </w:instrText>
            </w:r>
            <w:r w:rsidR="00C51E71">
              <w:rPr>
                <w:webHidden/>
              </w:rPr>
            </w:r>
            <w:r w:rsidR="00C51E71">
              <w:rPr>
                <w:webHidden/>
              </w:rPr>
              <w:fldChar w:fldCharType="separate"/>
            </w:r>
            <w:r w:rsidR="00727C15">
              <w:rPr>
                <w:webHidden/>
              </w:rPr>
              <w:t>3</w:t>
            </w:r>
            <w:r w:rsidR="00C51E71">
              <w:rPr>
                <w:webHidden/>
              </w:rPr>
              <w:fldChar w:fldCharType="end"/>
            </w:r>
          </w:hyperlink>
        </w:p>
        <w:p w14:paraId="4A7D8C95" w14:textId="11982D33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55" w:history="1">
            <w:r w:rsidRPr="00931D1B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01F3" w14:textId="35884A44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56" w:history="1">
            <w:r w:rsidRPr="00931D1B">
              <w:rPr>
                <w:rStyle w:val="Hipervnculo"/>
                <w:noProof/>
              </w:rPr>
              <w:t>Requerimientos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AE9A" w14:textId="39335298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57" w:history="1">
            <w:r w:rsidRPr="00931D1B">
              <w:rPr>
                <w:rStyle w:val="Hipervnculo"/>
                <w:noProof/>
              </w:rPr>
              <w:t>Flujo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364B" w14:textId="399CA890" w:rsidR="00C51E71" w:rsidRDefault="00C51E7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GT" w:eastAsia="es-GT"/>
            </w:rPr>
          </w:pPr>
          <w:hyperlink w:anchor="_Toc50591758" w:history="1">
            <w:r w:rsidRPr="00931D1B">
              <w:rPr>
                <w:rStyle w:val="Hipervnculo"/>
                <w:lang w:bidi="es-ES"/>
              </w:rPr>
              <w:t>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_Toc50591758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27C1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1CA7BF" w14:textId="509CE009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59" w:history="1">
            <w:r w:rsidRPr="00931D1B">
              <w:rPr>
                <w:rStyle w:val="Hipervnculo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35AE" w14:textId="4609F9D8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0" w:history="1">
            <w:r w:rsidRPr="00931D1B">
              <w:rPr>
                <w:rStyle w:val="Hipervnculo"/>
                <w:noProof/>
              </w:rPr>
              <w:t>Área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589C" w14:textId="5514A3A0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1" w:history="1">
            <w:r w:rsidRPr="00931D1B">
              <w:rPr>
                <w:rStyle w:val="Hipervnculo"/>
                <w:noProof/>
              </w:rPr>
              <w:t>Consola o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3103" w14:textId="170D64C8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2" w:history="1">
            <w:r w:rsidRPr="00931D1B">
              <w:rPr>
                <w:rStyle w:val="Hipervnculo"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1FD9" w14:textId="6A6E879F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3" w:history="1">
            <w:r w:rsidRPr="00931D1B">
              <w:rPr>
                <w:rStyle w:val="Hipervnculo"/>
                <w:noProof/>
              </w:rPr>
              <w:t>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A6EA" w14:textId="4EF92233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4" w:history="1">
            <w:r w:rsidRPr="00931D1B">
              <w:rPr>
                <w:rStyle w:val="Hipervnculo"/>
                <w:noProof/>
              </w:rPr>
              <w:t>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4C1A" w14:textId="4B329198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5" w:history="1">
            <w:r w:rsidRPr="00931D1B">
              <w:rPr>
                <w:rStyle w:val="Hipervnculo"/>
                <w:noProof/>
              </w:rPr>
              <w:t>Guardar o Guardar 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6D45" w14:textId="50A45BBD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6" w:history="1">
            <w:r w:rsidRPr="00931D1B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B226" w14:textId="25F0CB7B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7" w:history="1">
            <w:r w:rsidRPr="00931D1B">
              <w:rPr>
                <w:rStyle w:val="Hipervnculo"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63F3" w14:textId="1B50DD11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8" w:history="1">
            <w:r w:rsidRPr="00931D1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3CC4" w14:textId="3D652CAF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69" w:history="1">
            <w:r w:rsidRPr="00931D1B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FCBA" w14:textId="7D17FDAE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0" w:history="1">
            <w:r w:rsidRPr="00931D1B">
              <w:rPr>
                <w:rStyle w:val="Hipervnculo"/>
                <w:noProof/>
              </w:rPr>
              <w:t>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3707" w14:textId="73E7D576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1" w:history="1">
            <w:r w:rsidRPr="00931D1B">
              <w:rPr>
                <w:rStyle w:val="Hipervnculo"/>
                <w:noProof/>
              </w:rPr>
              <w:t>Abrir un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B7A6" w14:textId="163D0276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2" w:history="1">
            <w:r w:rsidRPr="00931D1B">
              <w:rPr>
                <w:rStyle w:val="Hipervnculo"/>
                <w:noProof/>
              </w:rPr>
              <w:t>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264F" w14:textId="766949A1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3" w:history="1">
            <w:r w:rsidRPr="00931D1B">
              <w:rPr>
                <w:rStyle w:val="Hipervnculo"/>
                <w:noProof/>
              </w:rPr>
              <w:t>Resultado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77B8" w14:textId="22FC3F9B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4" w:history="1">
            <w:r w:rsidRPr="00931D1B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B193" w14:textId="047CEC94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5" w:history="1">
            <w:r w:rsidRPr="00931D1B">
              <w:rPr>
                <w:rStyle w:val="Hipervnculo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252D" w14:textId="76BB993D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6" w:history="1">
            <w:r w:rsidRPr="00931D1B">
              <w:rPr>
                <w:rStyle w:val="Hipervnculo"/>
                <w:noProof/>
              </w:rPr>
              <w:t>Reporte Errores Léxicos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01D8" w14:textId="19AA2E89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7" w:history="1">
            <w:r w:rsidRPr="00931D1B">
              <w:rPr>
                <w:rStyle w:val="Hipervnculo"/>
                <w:noProof/>
              </w:rPr>
              <w:t>Reporte de grafos de análisis de archivos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94C8" w14:textId="02C960B1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8" w:history="1">
            <w:r w:rsidRPr="00931D1B">
              <w:rPr>
                <w:rStyle w:val="Hipervnculo"/>
                <w:noProof/>
              </w:rPr>
              <w:t>Reporte de estados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AA47" w14:textId="44C33127" w:rsidR="00C51E71" w:rsidRDefault="00C51E71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0591779" w:history="1">
            <w:r w:rsidRPr="00931D1B">
              <w:rPr>
                <w:rStyle w:val="Hipervnculo"/>
                <w:noProof/>
              </w:rPr>
              <w:t>Reporte de líneas incorrectas de RMT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C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E1ED" w14:textId="0FD835AB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070628BA" w14:textId="7B73BCB3" w:rsidR="00184B35" w:rsidRPr="004C0AD1" w:rsidRDefault="000C1301" w:rsidP="00E523C3">
      <w:pPr>
        <w:pStyle w:val="Ttulo1"/>
      </w:pPr>
      <w:bookmarkStart w:id="0" w:name="_Hlk501114800"/>
      <w:bookmarkStart w:id="1" w:name="_Toc50591754"/>
      <w:r>
        <w:rPr>
          <w:lang w:bidi="es-ES"/>
        </w:rPr>
        <w:lastRenderedPageBreak/>
        <w:t>Descripción</w:t>
      </w:r>
      <w:bookmarkEnd w:id="1"/>
    </w:p>
    <w:p w14:paraId="0DFFC2EA" w14:textId="0972BE44" w:rsidR="000C1301" w:rsidRPr="000C1301" w:rsidRDefault="000C1301" w:rsidP="000C1301">
      <w:pPr>
        <w:pStyle w:val="Ttulo2"/>
      </w:pPr>
      <w:bookmarkStart w:id="2" w:name="_Toc50591755"/>
      <w:bookmarkEnd w:id="0"/>
      <w:r>
        <w:t>Proyecto</w:t>
      </w:r>
      <w:bookmarkEnd w:id="2"/>
    </w:p>
    <w:p w14:paraId="5C2BF903" w14:textId="11F62FE9" w:rsidR="007415F8" w:rsidRDefault="007415F8" w:rsidP="002F78B7">
      <w:pPr>
        <w:jc w:val="both"/>
        <w:rPr>
          <w:b/>
          <w:bCs/>
        </w:rPr>
      </w:pPr>
      <w:r w:rsidRPr="007415F8">
        <w:t xml:space="preserve">La idea principal del proyecto es que se genere un </w:t>
      </w:r>
      <w:r w:rsidR="002F78B7" w:rsidRPr="007415F8">
        <w:t>análisis</w:t>
      </w:r>
      <w:r w:rsidRPr="007415F8">
        <w:t xml:space="preserve"> </w:t>
      </w:r>
      <w:r w:rsidR="002F78B7" w:rsidRPr="007415F8">
        <w:t>léxico</w:t>
      </w:r>
      <w:r w:rsidRPr="007415F8">
        <w:t xml:space="preserve"> de cada uno de los</w:t>
      </w:r>
      <w:r>
        <w:rPr>
          <w:b/>
          <w:bCs/>
        </w:rPr>
        <w:t xml:space="preserve"> </w:t>
      </w:r>
      <w:r w:rsidRPr="007415F8">
        <w:t>distintos archivos de entrada los cuales pueden ser de tipo Marcado como en el caso de</w:t>
      </w:r>
      <w:r>
        <w:rPr>
          <w:b/>
          <w:bCs/>
        </w:rPr>
        <w:t xml:space="preserve"> </w:t>
      </w:r>
      <w:r w:rsidRPr="007415F8">
        <w:t>HTML, de tipo diseño como CSS o de tipo interpretado como JavaScript.</w:t>
      </w:r>
    </w:p>
    <w:p w14:paraId="0BE2F418" w14:textId="5172A0D3" w:rsidR="007415F8" w:rsidRPr="007415F8" w:rsidRDefault="007415F8" w:rsidP="002F78B7">
      <w:pPr>
        <w:jc w:val="both"/>
      </w:pPr>
      <w:r w:rsidRPr="007415F8">
        <w:t>Se debe realizar un analizador léxico por lenguaje ya que en cada uno de ellos existen</w:t>
      </w:r>
      <w:r>
        <w:rPr>
          <w:b/>
          <w:bCs/>
        </w:rPr>
        <w:t xml:space="preserve"> </w:t>
      </w:r>
      <w:r w:rsidRPr="007415F8">
        <w:t>distintos tipos de caracteres reconocidos. Y como salida se espera la construcción del</w:t>
      </w:r>
      <w:r>
        <w:rPr>
          <w:b/>
          <w:bCs/>
        </w:rPr>
        <w:t xml:space="preserve"> </w:t>
      </w:r>
      <w:r w:rsidRPr="007415F8">
        <w:t xml:space="preserve">proyecto en directorios los cuales estarán identificados por medio de </w:t>
      </w:r>
      <w:proofErr w:type="spellStart"/>
      <w:r w:rsidRPr="007415F8">
        <w:t>paths</w:t>
      </w:r>
      <w:proofErr w:type="spellEnd"/>
      <w:r w:rsidRPr="007415F8">
        <w:t xml:space="preserve"> las cuales serán</w:t>
      </w:r>
    </w:p>
    <w:p w14:paraId="1CBAF06C" w14:textId="77777777" w:rsidR="007415F8" w:rsidRPr="007415F8" w:rsidRDefault="007415F8" w:rsidP="002F78B7">
      <w:pPr>
        <w:jc w:val="both"/>
      </w:pPr>
      <w:r w:rsidRPr="007415F8">
        <w:t>tomadas y almacenadas por cada archivo dentro de la ejecución del programa, reportando</w:t>
      </w:r>
    </w:p>
    <w:p w14:paraId="4AA61F73" w14:textId="3590999E" w:rsidR="007415F8" w:rsidRDefault="007415F8" w:rsidP="002F78B7">
      <w:pPr>
        <w:jc w:val="both"/>
        <w:rPr>
          <w:b/>
          <w:bCs/>
        </w:rPr>
      </w:pPr>
      <w:r w:rsidRPr="007415F8">
        <w:t>todos los errores léxicos encontrados.</w:t>
      </w:r>
    </w:p>
    <w:p w14:paraId="62114BCD" w14:textId="77777777" w:rsidR="007415F8" w:rsidRPr="007415F8" w:rsidRDefault="007415F8" w:rsidP="002F78B7">
      <w:pPr>
        <w:jc w:val="both"/>
      </w:pPr>
      <w:r w:rsidRPr="007415F8">
        <w:t>Cabe mencionar que al momento de reconocer un error léxico el análisis no debe detenerse</w:t>
      </w:r>
    </w:p>
    <w:p w14:paraId="740300F5" w14:textId="3A858EDE" w:rsidR="007415F8" w:rsidRDefault="007415F8" w:rsidP="002F78B7">
      <w:pPr>
        <w:jc w:val="both"/>
        <w:rPr>
          <w:b/>
          <w:bCs/>
        </w:rPr>
      </w:pPr>
      <w:r w:rsidRPr="007415F8">
        <w:t xml:space="preserve">por ningún motivo, sino que debe tener la capacidad de recuperarse y seguir analizando. </w:t>
      </w:r>
    </w:p>
    <w:p w14:paraId="1D48AA7F" w14:textId="5509F255" w:rsidR="000C1301" w:rsidRPr="000C1301" w:rsidRDefault="000C1301" w:rsidP="007415F8">
      <w:pPr>
        <w:pStyle w:val="Ttulo2"/>
      </w:pPr>
      <w:bookmarkStart w:id="3" w:name="_Toc50591756"/>
      <w:r>
        <w:t>Requerimientos mínimos</w:t>
      </w:r>
      <w:bookmarkEnd w:id="3"/>
    </w:p>
    <w:p w14:paraId="58D875AC" w14:textId="5251A729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Windows 7 / / Linux/UNIX (Cualquier </w:t>
      </w:r>
      <w:r w:rsidR="002130C8">
        <w:t>Versión</w:t>
      </w:r>
      <w:r>
        <w:t>)</w:t>
      </w:r>
    </w:p>
    <w:p w14:paraId="03273BB4" w14:textId="2962580C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30</w:t>
      </w:r>
      <w:r w:rsidR="002130C8">
        <w:t>MB</w:t>
      </w:r>
      <w:r>
        <w:t xml:space="preserve"> de espacio en el disco duro</w:t>
      </w:r>
    </w:p>
    <w:p w14:paraId="132A114E" w14:textId="76BEBBDC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1</w:t>
      </w:r>
      <w:r w:rsidR="002130C8">
        <w:t>GB</w:t>
      </w:r>
      <w:r>
        <w:t xml:space="preserve"> de </w:t>
      </w:r>
      <w:r w:rsidR="002130C8">
        <w:t>RAM</w:t>
      </w:r>
    </w:p>
    <w:p w14:paraId="4FE6978F" w14:textId="77777777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Python 3</w:t>
      </w:r>
    </w:p>
    <w:p w14:paraId="5C511899" w14:textId="77777777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Graphviz</w:t>
      </w:r>
      <w:proofErr w:type="spellEnd"/>
    </w:p>
    <w:p w14:paraId="2E2982A5" w14:textId="77777777" w:rsidR="007415F8" w:rsidRDefault="007415F8" w:rsidP="007415F8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Tkinter</w:t>
      </w:r>
      <w:proofErr w:type="spellEnd"/>
      <w:r>
        <w:t xml:space="preserve"> (Librería Python)</w:t>
      </w:r>
    </w:p>
    <w:p w14:paraId="0768F45B" w14:textId="500DCD9C" w:rsidR="000C1301" w:rsidRPr="000C1301" w:rsidRDefault="000C1301" w:rsidP="000C1301">
      <w:pPr>
        <w:pStyle w:val="Ttulo2"/>
      </w:pPr>
      <w:bookmarkStart w:id="4" w:name="_Toc50591757"/>
      <w:r>
        <w:t>Flujo del proyecto</w:t>
      </w:r>
      <w:bookmarkEnd w:id="4"/>
    </w:p>
    <w:p w14:paraId="4A59B736" w14:textId="03C7A992" w:rsidR="002130C8" w:rsidRDefault="002130C8" w:rsidP="002130C8">
      <w:pPr>
        <w:pStyle w:val="Prrafodelista"/>
        <w:numPr>
          <w:ilvl w:val="0"/>
          <w:numId w:val="28"/>
        </w:numPr>
      </w:pPr>
      <w:r>
        <w:t>Se abre el archivo ejecutable (OLC1_Proyecto1_201222615.exe)</w:t>
      </w:r>
    </w:p>
    <w:p w14:paraId="1DC0FD0A" w14:textId="131559E4" w:rsidR="002130C8" w:rsidRDefault="002130C8" w:rsidP="002130C8">
      <w:pPr>
        <w:pStyle w:val="Prrafodelista"/>
        <w:numPr>
          <w:ilvl w:val="0"/>
          <w:numId w:val="28"/>
        </w:numPr>
      </w:pPr>
      <w:r>
        <w:t>En el menú “Archivo” se elige la opción “Abrir”</w:t>
      </w:r>
    </w:p>
    <w:p w14:paraId="35262DE9" w14:textId="420638D3" w:rsidR="002130C8" w:rsidRDefault="002130C8" w:rsidP="002130C8">
      <w:pPr>
        <w:pStyle w:val="Prrafodelista"/>
        <w:numPr>
          <w:ilvl w:val="0"/>
          <w:numId w:val="28"/>
        </w:numPr>
      </w:pPr>
      <w:r>
        <w:t>Se busca y se abre un archivo con extensión “.</w:t>
      </w:r>
      <w:proofErr w:type="spellStart"/>
      <w:r>
        <w:t>js</w:t>
      </w:r>
      <w:proofErr w:type="spellEnd"/>
      <w:r>
        <w:t>”, “.</w:t>
      </w:r>
      <w:proofErr w:type="spellStart"/>
      <w:r>
        <w:t>css</w:t>
      </w:r>
      <w:proofErr w:type="spellEnd"/>
      <w:r>
        <w:t>”, “.</w:t>
      </w:r>
      <w:proofErr w:type="spellStart"/>
      <w:r>
        <w:t>html</w:t>
      </w:r>
      <w:proofErr w:type="spellEnd"/>
      <w:r>
        <w:t xml:space="preserve">” o </w:t>
      </w:r>
      <w:proofErr w:type="gramStart"/>
      <w:r>
        <w:t>“.</w:t>
      </w:r>
      <w:proofErr w:type="spellStart"/>
      <w:r>
        <w:t>rmt</w:t>
      </w:r>
      <w:proofErr w:type="spellEnd"/>
      <w:proofErr w:type="gramEnd"/>
      <w:r>
        <w:t>”</w:t>
      </w:r>
    </w:p>
    <w:p w14:paraId="40C549E3" w14:textId="0AC23F46" w:rsidR="002130C8" w:rsidRDefault="002130C8" w:rsidP="002130C8">
      <w:pPr>
        <w:pStyle w:val="Prrafodelista"/>
        <w:numPr>
          <w:ilvl w:val="0"/>
          <w:numId w:val="28"/>
        </w:numPr>
      </w:pPr>
      <w:r>
        <w:t>En el menú “Ejecutar” se elige la opción “Ejecutar”</w:t>
      </w:r>
    </w:p>
    <w:p w14:paraId="61626756" w14:textId="1EF90869" w:rsidR="002130C8" w:rsidRDefault="002130C8" w:rsidP="002130C8">
      <w:pPr>
        <w:pStyle w:val="Prrafodelista"/>
        <w:numPr>
          <w:ilvl w:val="0"/>
          <w:numId w:val="28"/>
        </w:numPr>
      </w:pPr>
      <w:r>
        <w:t>Se hace un reporte de los tokens y errores en la consola</w:t>
      </w:r>
    </w:p>
    <w:p w14:paraId="52C45C0A" w14:textId="142B2B50" w:rsidR="002130C8" w:rsidRDefault="002130C8" w:rsidP="002130C8">
      <w:pPr>
        <w:pStyle w:val="Prrafodelista"/>
        <w:numPr>
          <w:ilvl w:val="0"/>
          <w:numId w:val="28"/>
        </w:numPr>
      </w:pPr>
      <w:r>
        <w:t>Si dentro del archivo de entrada hay un comentario especial con una ruta “PATHW:” o “PATHL” se creara un archivo en esa ruta ya sin los errores léxicos.</w:t>
      </w:r>
      <w:r w:rsidR="00393B74">
        <w:t xml:space="preserve"> (</w:t>
      </w:r>
      <w:r w:rsidR="00393B74" w:rsidRPr="00393B74">
        <w:rPr>
          <w:color w:val="FF0000"/>
        </w:rPr>
        <w:t>INICIAR SIEMPRE COMO ADMINISTRADOR PARA CREAR CARPETAS</w:t>
      </w:r>
      <w:r w:rsidR="00393B74">
        <w:t>)</w:t>
      </w:r>
    </w:p>
    <w:p w14:paraId="602DDFC2" w14:textId="69843FC6" w:rsidR="002130C8" w:rsidRDefault="002130C8" w:rsidP="002130C8">
      <w:pPr>
        <w:pStyle w:val="Prrafodelista"/>
        <w:numPr>
          <w:ilvl w:val="0"/>
          <w:numId w:val="28"/>
        </w:numPr>
      </w:pPr>
      <w:r>
        <w:t>En el menú “Reportes” se puede ver el “Reporte de Errores Léxicos”, “Reporte de Errores Sintácticos”, “Reporte de Árbol” y “Reporte de Estados”.</w:t>
      </w:r>
    </w:p>
    <w:p w14:paraId="118F8BEA" w14:textId="42DD0F58" w:rsidR="002130C8" w:rsidRDefault="002130C8" w:rsidP="002130C8">
      <w:pPr>
        <w:pStyle w:val="Prrafodelista"/>
        <w:numPr>
          <w:ilvl w:val="0"/>
          <w:numId w:val="28"/>
        </w:numPr>
      </w:pPr>
      <w:r>
        <w:t>En el menú “Ayuda” se puede visualizar el “Manual Técnico” o el “Manual de Usuario” eligiendo las opciones “Manual Técnico” o “Manual de Usuario”</w:t>
      </w:r>
    </w:p>
    <w:p w14:paraId="35A27DEF" w14:textId="0DE9A99F" w:rsidR="002130C8" w:rsidRDefault="002130C8" w:rsidP="002130C8">
      <w:pPr>
        <w:pStyle w:val="Prrafodelista"/>
        <w:numPr>
          <w:ilvl w:val="0"/>
          <w:numId w:val="28"/>
        </w:numPr>
      </w:pPr>
      <w:r>
        <w:lastRenderedPageBreak/>
        <w:t>Si ya no se desea analizar otro archivo de entrada se puede cerrar la aplicación dándole clic a el botón “X” o en el menú “Archivo” la opción “Salir”</w:t>
      </w:r>
    </w:p>
    <w:p w14:paraId="783678E4" w14:textId="198EF244" w:rsidR="00D476F7" w:rsidRPr="004C0AD1" w:rsidRDefault="00E040B2" w:rsidP="00D476F7">
      <w:pPr>
        <w:pStyle w:val="Ttulo1"/>
      </w:pPr>
      <w:bookmarkStart w:id="5" w:name="_Toc50591758"/>
      <w:r>
        <w:rPr>
          <w:lang w:bidi="es-ES"/>
        </w:rPr>
        <w:lastRenderedPageBreak/>
        <w:t>componentes</w:t>
      </w:r>
      <w:bookmarkEnd w:id="5"/>
    </w:p>
    <w:p w14:paraId="4C88E27A" w14:textId="25AFEE2A" w:rsidR="002063EE" w:rsidRDefault="00393B74" w:rsidP="002063EE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6" w:name="_Toc501113963"/>
      <w:bookmarkStart w:id="7" w:name="_Toc50591759"/>
      <w:r>
        <w:rPr>
          <w:rFonts w:asciiTheme="minorHAnsi" w:eastAsiaTheme="minorEastAsia" w:hAnsiTheme="minorHAnsi" w:cstheme="minorBidi"/>
          <w:sz w:val="22"/>
          <w:szCs w:val="22"/>
        </w:rPr>
        <w:t>I</w:t>
      </w:r>
      <w:bookmarkEnd w:id="6"/>
      <w:r>
        <w:rPr>
          <w:rFonts w:asciiTheme="minorHAnsi" w:eastAsiaTheme="minorEastAsia" w:hAnsiTheme="minorHAnsi" w:cstheme="minorBidi"/>
          <w:sz w:val="22"/>
          <w:szCs w:val="22"/>
        </w:rPr>
        <w:t>DE</w:t>
      </w:r>
      <w:bookmarkEnd w:id="7"/>
    </w:p>
    <w:p w14:paraId="599A4933" w14:textId="37426BD2" w:rsidR="00393B74" w:rsidRPr="00393B74" w:rsidRDefault="00393B74" w:rsidP="00393B74">
      <w:r>
        <w:rPr>
          <w:noProof/>
        </w:rPr>
        <w:drawing>
          <wp:inline distT="0" distB="0" distL="0" distR="0" wp14:anchorId="0A2F2239" wp14:editId="00913897">
            <wp:extent cx="3133272" cy="1229226"/>
            <wp:effectExtent l="76200" t="76200" r="12446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313" cy="1246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14E42" w14:textId="06DF4B94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8" w:name="_Toc50591760"/>
      <w:r>
        <w:rPr>
          <w:rFonts w:asciiTheme="minorHAnsi" w:eastAsiaTheme="minorEastAsia" w:hAnsiTheme="minorHAnsi" w:cstheme="minorBidi"/>
          <w:sz w:val="22"/>
          <w:szCs w:val="22"/>
        </w:rPr>
        <w:t>Área de texto</w:t>
      </w:r>
      <w:bookmarkEnd w:id="8"/>
    </w:p>
    <w:p w14:paraId="3F632DCE" w14:textId="363B7500" w:rsidR="00393B74" w:rsidRPr="00393B74" w:rsidRDefault="00393B74" w:rsidP="00393B74">
      <w:r>
        <w:rPr>
          <w:noProof/>
        </w:rPr>
        <w:drawing>
          <wp:inline distT="0" distB="0" distL="0" distR="0" wp14:anchorId="22044C61" wp14:editId="0130072C">
            <wp:extent cx="2991853" cy="1568526"/>
            <wp:effectExtent l="76200" t="76200" r="132715" b="1270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095" cy="1574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F3F75" w14:textId="42A9D9D4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9" w:name="_Toc50591761"/>
      <w:r>
        <w:rPr>
          <w:rFonts w:asciiTheme="minorHAnsi" w:eastAsiaTheme="minorEastAsia" w:hAnsiTheme="minorHAnsi" w:cstheme="minorBidi"/>
          <w:sz w:val="22"/>
          <w:szCs w:val="22"/>
        </w:rPr>
        <w:t>Consola o Terminal</w:t>
      </w:r>
      <w:bookmarkEnd w:id="9"/>
    </w:p>
    <w:p w14:paraId="707DCA29" w14:textId="57DB2736" w:rsidR="00393B74" w:rsidRPr="00393B74" w:rsidRDefault="00393B74" w:rsidP="00393B74">
      <w:r>
        <w:rPr>
          <w:noProof/>
        </w:rPr>
        <w:drawing>
          <wp:inline distT="0" distB="0" distL="0" distR="0" wp14:anchorId="0D7C3496" wp14:editId="44ACA6BE">
            <wp:extent cx="2667000" cy="2709000"/>
            <wp:effectExtent l="76200" t="76200" r="13335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065" cy="2711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EE8BC4" w14:textId="7A9DEB4F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0" w:name="_Toc50591762"/>
      <w:r>
        <w:rPr>
          <w:rFonts w:asciiTheme="minorHAnsi" w:eastAsiaTheme="minorEastAsia" w:hAnsiTheme="minorHAnsi" w:cstheme="minorBidi"/>
          <w:sz w:val="22"/>
          <w:szCs w:val="22"/>
        </w:rPr>
        <w:t>Menú</w:t>
      </w:r>
      <w:bookmarkEnd w:id="10"/>
    </w:p>
    <w:p w14:paraId="175933F5" w14:textId="6A8FE8E1" w:rsidR="00393B74" w:rsidRPr="00393B74" w:rsidRDefault="00393B74" w:rsidP="00393B74">
      <w:r>
        <w:rPr>
          <w:noProof/>
        </w:rPr>
        <w:drawing>
          <wp:inline distT="0" distB="0" distL="0" distR="0" wp14:anchorId="2DE5EFE8" wp14:editId="26EDD2E2">
            <wp:extent cx="2162175" cy="314325"/>
            <wp:effectExtent l="76200" t="76200" r="142875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E7177" w14:textId="2EEE9F7A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1" w:name="_Toc50591763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Archivo</w:t>
      </w:r>
      <w:bookmarkEnd w:id="11"/>
    </w:p>
    <w:p w14:paraId="1368C757" w14:textId="68953212" w:rsidR="00393B74" w:rsidRDefault="00393B74" w:rsidP="00393B74">
      <w:r>
        <w:rPr>
          <w:noProof/>
        </w:rPr>
        <w:drawing>
          <wp:inline distT="0" distB="0" distL="0" distR="0" wp14:anchorId="6634178B" wp14:editId="14A18BDA">
            <wp:extent cx="1200150" cy="1011655"/>
            <wp:effectExtent l="76200" t="76200" r="133350" b="131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33"/>
                    <a:stretch/>
                  </pic:blipFill>
                  <pic:spPr bwMode="auto">
                    <a:xfrm>
                      <a:off x="0" y="0"/>
                      <a:ext cx="1200150" cy="10116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33FCA" w14:textId="77777777" w:rsidR="00B077A2" w:rsidRDefault="00B077A2" w:rsidP="00393B74">
      <w:r>
        <w:t xml:space="preserve">Las opciones de archivo funcionan como cualquier otro editor, </w:t>
      </w:r>
    </w:p>
    <w:p w14:paraId="15AA9612" w14:textId="1209A21A" w:rsidR="00B077A2" w:rsidRP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2" w:name="_Toc50591764"/>
      <w:r>
        <w:rPr>
          <w:rFonts w:asciiTheme="minorHAnsi" w:eastAsiaTheme="minorEastAsia" w:hAnsiTheme="minorHAnsi" w:cstheme="minorBidi"/>
          <w:sz w:val="22"/>
          <w:szCs w:val="22"/>
        </w:rPr>
        <w:t>Nuevo</w:t>
      </w:r>
      <w:bookmarkEnd w:id="12"/>
    </w:p>
    <w:p w14:paraId="62D63F8A" w14:textId="0FE31508" w:rsidR="00B077A2" w:rsidRDefault="00B077A2" w:rsidP="00393B74">
      <w:r>
        <w:t xml:space="preserve">Nuevo es para poner una página nueva que la que esta trabajando (ojo: no se creara una pestaña en el IDE se pondrá una página en blanco en el área de texto”. </w:t>
      </w:r>
    </w:p>
    <w:p w14:paraId="3B18A21E" w14:textId="1F23E3B2" w:rsidR="00B077A2" w:rsidRP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3" w:name="_Toc50591765"/>
      <w:r>
        <w:rPr>
          <w:rFonts w:asciiTheme="minorHAnsi" w:eastAsiaTheme="minorEastAsia" w:hAnsiTheme="minorHAnsi" w:cstheme="minorBidi"/>
          <w:sz w:val="22"/>
          <w:szCs w:val="22"/>
        </w:rPr>
        <w:t>Guardar o Guardar Como</w:t>
      </w:r>
      <w:bookmarkEnd w:id="13"/>
    </w:p>
    <w:p w14:paraId="3EAECA4F" w14:textId="50507EAD" w:rsidR="00B077A2" w:rsidRPr="00393B74" w:rsidRDefault="00B077A2" w:rsidP="00393B74">
      <w:r>
        <w:t>Si desea guardar su análisis puede usar las opciones “Guardar” si el archivo ya existe o “Guardar Como” o “Guardar” si el archivo no existe esta opción le desplegara un menú para guardar su archivo.</w:t>
      </w:r>
    </w:p>
    <w:p w14:paraId="01C6F21C" w14:textId="2417C7AC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4" w:name="_Toc50591766"/>
      <w:r>
        <w:rPr>
          <w:rFonts w:asciiTheme="minorHAnsi" w:eastAsiaTheme="minorEastAsia" w:hAnsiTheme="minorHAnsi" w:cstheme="minorBidi"/>
          <w:sz w:val="22"/>
          <w:szCs w:val="22"/>
        </w:rPr>
        <w:t>Ayuda</w:t>
      </w:r>
      <w:bookmarkEnd w:id="14"/>
    </w:p>
    <w:p w14:paraId="3F53D7FE" w14:textId="2E508825" w:rsidR="00393B74" w:rsidRDefault="00393B74" w:rsidP="00393B74">
      <w:r>
        <w:rPr>
          <w:noProof/>
        </w:rPr>
        <w:drawing>
          <wp:inline distT="0" distB="0" distL="0" distR="0" wp14:anchorId="601E718C" wp14:editId="7EB9F88B">
            <wp:extent cx="1285875" cy="5810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20CE02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5" w:name="_Toc50591767"/>
      <w:r>
        <w:rPr>
          <w:rFonts w:asciiTheme="minorHAnsi" w:eastAsiaTheme="minorEastAsia" w:hAnsiTheme="minorHAnsi" w:cstheme="minorBidi"/>
          <w:sz w:val="22"/>
          <w:szCs w:val="22"/>
        </w:rPr>
        <w:t>Acerca De</w:t>
      </w:r>
      <w:bookmarkEnd w:id="15"/>
    </w:p>
    <w:p w14:paraId="008BED83" w14:textId="5F0141F7" w:rsidR="00B077A2" w:rsidRDefault="00B077A2" w:rsidP="00B077A2">
      <w:r>
        <w:t xml:space="preserve">Si quiere saber </w:t>
      </w:r>
      <w:r>
        <w:t>más</w:t>
      </w:r>
      <w:r>
        <w:t xml:space="preserve"> información del desarrollador que realizo este programa puede dar clic en “Ayuda” -&gt; “Acerca De”.</w:t>
      </w:r>
    </w:p>
    <w:p w14:paraId="13235DCF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6" w:name="_Toc50591768"/>
      <w:r>
        <w:rPr>
          <w:rFonts w:asciiTheme="minorHAnsi" w:eastAsiaTheme="minorEastAsia" w:hAnsiTheme="minorHAnsi" w:cstheme="minorBidi"/>
          <w:sz w:val="22"/>
          <w:szCs w:val="22"/>
        </w:rPr>
        <w:t>Manual de Usuario</w:t>
      </w:r>
      <w:bookmarkEnd w:id="16"/>
    </w:p>
    <w:p w14:paraId="4ED28FE9" w14:textId="77777777" w:rsidR="00B077A2" w:rsidRDefault="00B077A2" w:rsidP="00B077A2">
      <w:r>
        <w:t>Si desea ver el Manual de Usuario puede dar clic en “Ayuda”-&gt;” Manual de Usuario”.</w:t>
      </w:r>
    </w:p>
    <w:p w14:paraId="7EE7CE72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7" w:name="_Toc50591769"/>
      <w:r>
        <w:rPr>
          <w:rFonts w:asciiTheme="minorHAnsi" w:eastAsiaTheme="minorEastAsia" w:hAnsiTheme="minorHAnsi" w:cstheme="minorBidi"/>
          <w:sz w:val="22"/>
          <w:szCs w:val="22"/>
        </w:rPr>
        <w:t>Manual Técnico</w:t>
      </w:r>
      <w:bookmarkEnd w:id="17"/>
    </w:p>
    <w:p w14:paraId="1DE7EA0C" w14:textId="77777777" w:rsidR="00B077A2" w:rsidRPr="00B077A2" w:rsidRDefault="00B077A2" w:rsidP="00B077A2">
      <w:r>
        <w:t>Si desea ver el Manual Técnico puede dar clic en “Ayuda” -&gt; “Manual Técnico”.</w:t>
      </w:r>
    </w:p>
    <w:p w14:paraId="6283AD95" w14:textId="70A72B88" w:rsidR="00B077A2" w:rsidRPr="00B077A2" w:rsidRDefault="00B077A2" w:rsidP="00393B74">
      <w:pPr>
        <w:rPr>
          <w:u w:val="single"/>
        </w:rPr>
      </w:pPr>
    </w:p>
    <w:p w14:paraId="583DEAA7" w14:textId="5A5FF863" w:rsidR="00B077A2" w:rsidRDefault="00B077A2" w:rsidP="00393B74"/>
    <w:p w14:paraId="2EC8C123" w14:textId="66A62704" w:rsidR="00B077A2" w:rsidRDefault="00B077A2" w:rsidP="00393B74"/>
    <w:p w14:paraId="0F33B35A" w14:textId="4D743094" w:rsidR="00B077A2" w:rsidRDefault="00B077A2" w:rsidP="00393B74"/>
    <w:p w14:paraId="7D787009" w14:textId="106EF40C" w:rsidR="00B077A2" w:rsidRDefault="00B077A2" w:rsidP="00393B74"/>
    <w:p w14:paraId="0B951DB2" w14:textId="72A0E504" w:rsidR="00B077A2" w:rsidRDefault="00B077A2" w:rsidP="00393B74"/>
    <w:p w14:paraId="217EC2DD" w14:textId="17066E3B" w:rsidR="00B077A2" w:rsidRDefault="00B077A2" w:rsidP="00393B74"/>
    <w:p w14:paraId="5A3C496F" w14:textId="77777777" w:rsidR="00B077A2" w:rsidRDefault="00B077A2" w:rsidP="00393B74"/>
    <w:p w14:paraId="70531354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8" w:name="_Toc50591770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Ejecutar</w:t>
      </w:r>
      <w:bookmarkEnd w:id="18"/>
    </w:p>
    <w:p w14:paraId="61616456" w14:textId="2BFDF110" w:rsidR="00B077A2" w:rsidRPr="00393B74" w:rsidRDefault="00B077A2" w:rsidP="00393B74">
      <w:r>
        <w:rPr>
          <w:noProof/>
        </w:rPr>
        <w:drawing>
          <wp:inline distT="0" distB="0" distL="0" distR="0" wp14:anchorId="6E94E014" wp14:editId="60655F17">
            <wp:extent cx="893915" cy="176463"/>
            <wp:effectExtent l="76200" t="76200" r="135255" b="128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650" b="18497"/>
                    <a:stretch/>
                  </pic:blipFill>
                  <pic:spPr bwMode="auto">
                    <a:xfrm>
                      <a:off x="0" y="0"/>
                      <a:ext cx="895350" cy="1767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8A74" w14:textId="115375AB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9" w:name="_Toc50591771"/>
      <w:r>
        <w:rPr>
          <w:rFonts w:asciiTheme="minorHAnsi" w:eastAsiaTheme="minorEastAsia" w:hAnsiTheme="minorHAnsi" w:cstheme="minorBidi"/>
          <w:sz w:val="22"/>
          <w:szCs w:val="22"/>
        </w:rPr>
        <w:t>Abrir un archivo</w:t>
      </w:r>
      <w:bookmarkEnd w:id="19"/>
    </w:p>
    <w:p w14:paraId="49D5E262" w14:textId="5989233C" w:rsidR="00B077A2" w:rsidRPr="00B077A2" w:rsidRDefault="00B077A2" w:rsidP="00B077A2">
      <w:r>
        <w:t>Para iniciar el análisis de uno de los 3 lenguajes “JS”,”CSS”,”HTML” o “RMT” por favor utilizar la opción “Abrir” del menú “Archivo” y buscar el archivo que necesita analizar si solo ejecuta el análisis sin haber abierto un archivo previo el programa le dará una notificación de error.</w:t>
      </w:r>
    </w:p>
    <w:p w14:paraId="4FF1EBEE" w14:textId="0C52D2A6" w:rsidR="0082588E" w:rsidRPr="0082588E" w:rsidRDefault="0082588E" w:rsidP="0082588E">
      <w:r>
        <w:rPr>
          <w:noProof/>
        </w:rPr>
        <w:drawing>
          <wp:inline distT="0" distB="0" distL="0" distR="0" wp14:anchorId="6067EC64" wp14:editId="11A89F19">
            <wp:extent cx="4333374" cy="3106292"/>
            <wp:effectExtent l="76200" t="76200" r="124460" b="132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181" cy="3118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F1589" w14:textId="6AC49E84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0" w:name="_Toc50591772"/>
      <w:r>
        <w:rPr>
          <w:rFonts w:asciiTheme="minorHAnsi" w:eastAsiaTheme="minorEastAsia" w:hAnsiTheme="minorHAnsi" w:cstheme="minorBidi"/>
          <w:sz w:val="22"/>
          <w:szCs w:val="22"/>
        </w:rPr>
        <w:t>Ejecutar</w:t>
      </w:r>
      <w:bookmarkEnd w:id="20"/>
    </w:p>
    <w:p w14:paraId="1402282A" w14:textId="6C51286B" w:rsidR="0082588E" w:rsidRPr="0082588E" w:rsidRDefault="0082588E" w:rsidP="0082588E">
      <w:r>
        <w:rPr>
          <w:noProof/>
        </w:rPr>
        <w:drawing>
          <wp:inline distT="0" distB="0" distL="0" distR="0" wp14:anchorId="008871C2" wp14:editId="798FEC4B">
            <wp:extent cx="4391207" cy="2636921"/>
            <wp:effectExtent l="76200" t="76200" r="123825" b="1257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2649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8EB44" w14:textId="62DF5F9B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1" w:name="_Toc50591773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Resultado de ejecución</w:t>
      </w:r>
      <w:bookmarkEnd w:id="21"/>
    </w:p>
    <w:p w14:paraId="44DB26CC" w14:textId="0599DB9D" w:rsidR="00C51E71" w:rsidRDefault="0082588E" w:rsidP="0082588E">
      <w:r>
        <w:rPr>
          <w:noProof/>
        </w:rPr>
        <w:drawing>
          <wp:inline distT="0" distB="0" distL="0" distR="0" wp14:anchorId="628DDB32" wp14:editId="6B273B73">
            <wp:extent cx="5816316" cy="3094121"/>
            <wp:effectExtent l="76200" t="76200" r="127635" b="1257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760" cy="3106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3C9CE" w14:textId="5EEFC06E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2" w:name="_Toc50591774"/>
      <w:r>
        <w:rPr>
          <w:rFonts w:asciiTheme="minorHAnsi" w:eastAsiaTheme="minorEastAsia" w:hAnsiTheme="minorHAnsi" w:cstheme="minorBidi"/>
          <w:sz w:val="22"/>
          <w:szCs w:val="22"/>
        </w:rPr>
        <w:t>Reportes</w:t>
      </w:r>
      <w:bookmarkEnd w:id="22"/>
    </w:p>
    <w:p w14:paraId="2E4E237A" w14:textId="2EB62F94" w:rsidR="00B077A2" w:rsidRPr="0082588E" w:rsidRDefault="00C51E71" w:rsidP="0082588E">
      <w:r>
        <w:rPr>
          <w:noProof/>
        </w:rPr>
        <w:drawing>
          <wp:anchor distT="0" distB="0" distL="114300" distR="114300" simplePos="0" relativeHeight="251661312" behindDoc="0" locked="0" layoutInCell="1" allowOverlap="1" wp14:anchorId="6491877A" wp14:editId="715354A7">
            <wp:simplePos x="0" y="0"/>
            <wp:positionH relativeFrom="margin">
              <wp:align>left</wp:align>
            </wp:positionH>
            <wp:positionV relativeFrom="paragraph">
              <wp:posOffset>67644</wp:posOffset>
            </wp:positionV>
            <wp:extent cx="1283335" cy="416560"/>
            <wp:effectExtent l="76200" t="76200" r="126365" b="135890"/>
            <wp:wrapThrough wrapText="bothSides">
              <wp:wrapPolygon edited="0">
                <wp:start x="-641" y="-3951"/>
                <wp:lineTo x="-1283" y="-2963"/>
                <wp:lineTo x="-1283" y="23707"/>
                <wp:lineTo x="-641" y="27659"/>
                <wp:lineTo x="22765" y="27659"/>
                <wp:lineTo x="23406" y="13829"/>
                <wp:lineTo x="23406" y="12841"/>
                <wp:lineTo x="22765" y="-1976"/>
                <wp:lineTo x="22765" y="-3951"/>
                <wp:lineTo x="-641" y="-3951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4090" cy="420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98905" w14:textId="77777777" w:rsidR="00C51E71" w:rsidRDefault="00C51E71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</w:p>
    <w:p w14:paraId="51FAD2CC" w14:textId="28A040FA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3" w:name="_Toc50591775"/>
      <w:r>
        <w:rPr>
          <w:rFonts w:asciiTheme="minorHAnsi" w:eastAsiaTheme="minorEastAsia" w:hAnsiTheme="minorHAnsi" w:cstheme="minorBidi"/>
          <w:sz w:val="22"/>
          <w:szCs w:val="22"/>
        </w:rPr>
        <w:t>Errores</w:t>
      </w:r>
      <w:bookmarkEnd w:id="23"/>
    </w:p>
    <w:p w14:paraId="04F21315" w14:textId="66DD876C" w:rsidR="0082588E" w:rsidRDefault="0082588E" w:rsidP="0082588E">
      <w:r>
        <w:t xml:space="preserve">Si hay errores léxicos en el análisis y en el archivo de entrada hay un comentario especial con una ruta, se crea un archivo “file” con la extensión que depende de la extensión que se </w:t>
      </w:r>
      <w:r w:rsidR="00C51E71">
        <w:t>esté</w:t>
      </w:r>
      <w:r>
        <w:t xml:space="preserve"> analizando en otras palabras si estamos analizando un archivo .</w:t>
      </w:r>
      <w:proofErr w:type="spellStart"/>
      <w:r>
        <w:t>js</w:t>
      </w:r>
      <w:proofErr w:type="spellEnd"/>
      <w:r>
        <w:t xml:space="preserve"> si este tiene errores se creara un archivo en la ruta que se indica en un comentario especial llamada “file.js”. Si usted desea crear un archivo que no tenga los errores y no esta puesta este comentario especial por favor póngalo usted de forma manual.</w:t>
      </w:r>
    </w:p>
    <w:p w14:paraId="2C84BFD6" w14:textId="1BCD6CC0" w:rsidR="0082588E" w:rsidRDefault="0082588E" w:rsidP="0082588E">
      <w:r>
        <w:rPr>
          <w:noProof/>
        </w:rPr>
        <w:drawing>
          <wp:inline distT="0" distB="0" distL="0" distR="0" wp14:anchorId="14B9EC1A" wp14:editId="04E03499">
            <wp:extent cx="2372227" cy="960186"/>
            <wp:effectExtent l="76200" t="76200" r="142875" b="1257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4352" cy="969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0ABD9" w14:textId="36F179DA" w:rsidR="0082588E" w:rsidRDefault="0082588E" w:rsidP="0082588E">
      <w:r>
        <w:rPr>
          <w:noProof/>
        </w:rPr>
        <w:drawing>
          <wp:inline distT="0" distB="0" distL="0" distR="0" wp14:anchorId="1A8B6FC3" wp14:editId="33EBFADE">
            <wp:extent cx="4708735" cy="405063"/>
            <wp:effectExtent l="76200" t="76200" r="130175" b="128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183" cy="416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1E54B" w14:textId="1AF1525D" w:rsidR="0082588E" w:rsidRPr="0082588E" w:rsidRDefault="0082588E" w:rsidP="0082588E">
      <w:r>
        <w:rPr>
          <w:noProof/>
        </w:rPr>
        <w:drawing>
          <wp:inline distT="0" distB="0" distL="0" distR="0" wp14:anchorId="3D4FDDF9" wp14:editId="351F06C0">
            <wp:extent cx="3400927" cy="763986"/>
            <wp:effectExtent l="76200" t="76200" r="142875" b="131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5205" cy="767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A1002" w14:textId="06E7D7F4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4" w:name="_Toc50591776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Reporte Errores Léxicos</w:t>
      </w:r>
      <w:bookmarkEnd w:id="24"/>
    </w:p>
    <w:p w14:paraId="6ECDA50D" w14:textId="04CD1325" w:rsidR="0082588E" w:rsidRDefault="0082588E" w:rsidP="0082588E">
      <w:r>
        <w:t>Si desea ver de una forma mas limpia los errores que se produjeron puede dar clic en “Reportes” -&gt; “Reporte de Errores Léxicos” y este le desplegara una tabla HTML que se mostrara en su navegador por defecto.</w:t>
      </w:r>
    </w:p>
    <w:p w14:paraId="4A64361A" w14:textId="3E3B4BD0" w:rsidR="00C51E71" w:rsidRPr="0082588E" w:rsidRDefault="00C51E71" w:rsidP="0082588E">
      <w:r>
        <w:rPr>
          <w:noProof/>
        </w:rPr>
        <w:drawing>
          <wp:inline distT="0" distB="0" distL="0" distR="0" wp14:anchorId="03D83D23" wp14:editId="6AF263BF">
            <wp:extent cx="1351390" cy="1816769"/>
            <wp:effectExtent l="76200" t="76200" r="134620" b="12636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665" cy="182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855B0" w14:textId="69130CA0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5" w:name="_Toc50591777"/>
      <w:r>
        <w:rPr>
          <w:rFonts w:asciiTheme="minorHAnsi" w:eastAsiaTheme="minorEastAsia" w:hAnsiTheme="minorHAnsi" w:cstheme="minorBidi"/>
          <w:sz w:val="22"/>
          <w:szCs w:val="22"/>
        </w:rPr>
        <w:t>Reporte de grafos de análisis de archivos JS</w:t>
      </w:r>
      <w:bookmarkEnd w:id="25"/>
    </w:p>
    <w:p w14:paraId="1AD84C37" w14:textId="10809897" w:rsidR="0082588E" w:rsidRDefault="00C51E71" w:rsidP="0082588E">
      <w:r>
        <w:rPr>
          <w:noProof/>
        </w:rPr>
        <w:drawing>
          <wp:anchor distT="0" distB="0" distL="114300" distR="114300" simplePos="0" relativeHeight="251662336" behindDoc="1" locked="0" layoutInCell="1" allowOverlap="1" wp14:anchorId="4F4CAAF4" wp14:editId="7B62A458">
            <wp:simplePos x="0" y="0"/>
            <wp:positionH relativeFrom="column">
              <wp:posOffset>2498190</wp:posOffset>
            </wp:positionH>
            <wp:positionV relativeFrom="paragraph">
              <wp:posOffset>839370</wp:posOffset>
            </wp:positionV>
            <wp:extent cx="792153" cy="2785311"/>
            <wp:effectExtent l="76200" t="76200" r="141605" b="12954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2153" cy="2785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43A09C" wp14:editId="33571E68">
            <wp:simplePos x="0" y="0"/>
            <wp:positionH relativeFrom="column">
              <wp:posOffset>4423777</wp:posOffset>
            </wp:positionH>
            <wp:positionV relativeFrom="paragraph">
              <wp:posOffset>936257</wp:posOffset>
            </wp:positionV>
            <wp:extent cx="872925" cy="1786689"/>
            <wp:effectExtent l="76200" t="76200" r="137160" b="13779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2925" cy="1786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8E">
        <w:t>Si desea ver los autómatas que se utilizaron</w:t>
      </w:r>
      <w:r w:rsidR="00B077A2">
        <w:t xml:space="preserve"> para crear la lógica de estados programados en el analizador léxico de JS puede dar clic a “Reportes” -&gt; “Reporte de Grafos de JS”.</w:t>
      </w:r>
      <w:r>
        <w:t xml:space="preserve"> Los diagramas en especifico que se le desplegaran son 3 “Identificador”, “</w:t>
      </w:r>
      <w:proofErr w:type="spellStart"/>
      <w:r>
        <w:t>String</w:t>
      </w:r>
      <w:proofErr w:type="spellEnd"/>
      <w:r>
        <w:t>” y “Comentario Unilinea”.</w:t>
      </w:r>
    </w:p>
    <w:p w14:paraId="79F4B4DB" w14:textId="55CCD0AF" w:rsidR="00C51E71" w:rsidRDefault="00C51E71" w:rsidP="0082588E">
      <w:r>
        <w:rPr>
          <w:noProof/>
        </w:rPr>
        <w:drawing>
          <wp:inline distT="0" distB="0" distL="0" distR="0" wp14:anchorId="11E7D383" wp14:editId="66771B25">
            <wp:extent cx="632125" cy="950495"/>
            <wp:effectExtent l="76200" t="76200" r="130175" b="135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380" cy="95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7C012F49" w14:textId="547FF3FC" w:rsidR="00C51E71" w:rsidRDefault="00C51E71" w:rsidP="0082588E"/>
    <w:p w14:paraId="4BBFFD1D" w14:textId="1F5E10F6" w:rsidR="00C51E71" w:rsidRDefault="00C51E71" w:rsidP="0082588E"/>
    <w:p w14:paraId="76BD7585" w14:textId="5D526C72" w:rsidR="00C51E71" w:rsidRDefault="00C51E71" w:rsidP="0082588E"/>
    <w:p w14:paraId="3E173871" w14:textId="23CE140A" w:rsidR="00C51E71" w:rsidRDefault="00C51E71" w:rsidP="0082588E"/>
    <w:p w14:paraId="33E3783C" w14:textId="76E16F17" w:rsidR="00C51E71" w:rsidRDefault="00C51E71" w:rsidP="0082588E"/>
    <w:p w14:paraId="416FB586" w14:textId="7593AC5E" w:rsidR="00C51E71" w:rsidRDefault="00C51E71" w:rsidP="0082588E"/>
    <w:p w14:paraId="3D48986C" w14:textId="7A8ADB7E" w:rsidR="00C51E71" w:rsidRDefault="00C51E71" w:rsidP="0082588E"/>
    <w:p w14:paraId="3C135939" w14:textId="4D52C1A3" w:rsidR="00C51E71" w:rsidRDefault="00C51E71" w:rsidP="0082588E"/>
    <w:p w14:paraId="7ADB7390" w14:textId="4FED43FD" w:rsidR="00C51E71" w:rsidRDefault="00C51E71" w:rsidP="0082588E"/>
    <w:p w14:paraId="5C56114F" w14:textId="6CE2D9B7" w:rsidR="00C51E71" w:rsidRDefault="00C51E71" w:rsidP="0082588E"/>
    <w:p w14:paraId="55C72F66" w14:textId="557247E0" w:rsidR="00C51E71" w:rsidRDefault="00C51E71" w:rsidP="0082588E"/>
    <w:p w14:paraId="1C3C44D4" w14:textId="4F29346F" w:rsidR="00C51E71" w:rsidRDefault="00C51E71" w:rsidP="0082588E"/>
    <w:p w14:paraId="7ACD61BC" w14:textId="77777777" w:rsidR="00C51E71" w:rsidRDefault="00C51E71" w:rsidP="0082588E"/>
    <w:p w14:paraId="06A580D4" w14:textId="1F9BCA0F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6" w:name="_Toc50591778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Reporte de </w:t>
      </w:r>
      <w:r>
        <w:rPr>
          <w:rFonts w:asciiTheme="minorHAnsi" w:eastAsiaTheme="minorEastAsia" w:hAnsiTheme="minorHAnsi" w:cstheme="minorBidi"/>
          <w:sz w:val="22"/>
          <w:szCs w:val="22"/>
        </w:rPr>
        <w:t>estados de CSS</w:t>
      </w:r>
      <w:bookmarkEnd w:id="26"/>
    </w:p>
    <w:p w14:paraId="36A37765" w14:textId="306A83CA" w:rsidR="00B077A2" w:rsidRDefault="00B077A2" w:rsidP="00B077A2">
      <w:r>
        <w:t>Si desea ver la secuencia de estados que se produjeron en el análisis de un archivo CSS puede dar clic en “Reportes” -&gt; “Reporte de Estados de CSS”.</w:t>
      </w:r>
    </w:p>
    <w:p w14:paraId="61FBB23C" w14:textId="342B5A37" w:rsidR="00C51E71" w:rsidRPr="00C51E71" w:rsidRDefault="00C51E71" w:rsidP="00C51E71">
      <w:r>
        <w:rPr>
          <w:noProof/>
        </w:rPr>
        <w:drawing>
          <wp:inline distT="0" distB="0" distL="0" distR="0" wp14:anchorId="42342AFC" wp14:editId="35CAE4CD">
            <wp:extent cx="3489158" cy="3004775"/>
            <wp:effectExtent l="76200" t="76200" r="130810" b="13906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660" cy="3008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68A8" w14:textId="453A3146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7" w:name="_Toc50591779"/>
      <w:r>
        <w:rPr>
          <w:rFonts w:asciiTheme="minorHAnsi" w:eastAsiaTheme="minorEastAsia" w:hAnsiTheme="minorHAnsi" w:cstheme="minorBidi"/>
          <w:sz w:val="22"/>
          <w:szCs w:val="22"/>
        </w:rPr>
        <w:t xml:space="preserve">Reporte de </w:t>
      </w:r>
      <w:r>
        <w:rPr>
          <w:rFonts w:asciiTheme="minorHAnsi" w:eastAsiaTheme="minorEastAsia" w:hAnsiTheme="minorHAnsi" w:cstheme="minorBidi"/>
          <w:sz w:val="22"/>
          <w:szCs w:val="22"/>
        </w:rPr>
        <w:t>líneas incorrectas de RMT</w:t>
      </w:r>
      <w:bookmarkEnd w:id="27"/>
    </w:p>
    <w:p w14:paraId="5CFCC41A" w14:textId="0FF194E5" w:rsidR="00B077A2" w:rsidRDefault="00B077A2" w:rsidP="00B077A2">
      <w:r>
        <w:t>Si desea ver las líneas que están correctas o incorrectas del análisis del archivo RMT puede dar clic en “Reportes” -&gt; “Reporte de Errores Sintácticos de RMT”.</w:t>
      </w:r>
    </w:p>
    <w:p w14:paraId="41E9DAA6" w14:textId="7E3C85F9" w:rsidR="00C51E71" w:rsidRDefault="00C51E71" w:rsidP="00B077A2">
      <w:r>
        <w:rPr>
          <w:noProof/>
        </w:rPr>
        <w:drawing>
          <wp:inline distT="0" distB="0" distL="0" distR="0" wp14:anchorId="72ECAF72" wp14:editId="2F34608D">
            <wp:extent cx="3753853" cy="2282563"/>
            <wp:effectExtent l="76200" t="76200" r="132715" b="1371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298" cy="2287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51E71" w:rsidSect="00911CD5">
      <w:headerReference w:type="default" r:id="rId30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D288" w14:textId="77777777" w:rsidR="00D2138B" w:rsidRDefault="00D2138B" w:rsidP="00A91D75">
      <w:r>
        <w:separator/>
      </w:r>
    </w:p>
  </w:endnote>
  <w:endnote w:type="continuationSeparator" w:id="0">
    <w:p w14:paraId="7496A02D" w14:textId="77777777" w:rsidR="00D2138B" w:rsidRDefault="00D2138B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DDD1D" w14:textId="77777777" w:rsidR="00D2138B" w:rsidRDefault="00D2138B" w:rsidP="00A91D75">
      <w:r>
        <w:separator/>
      </w:r>
    </w:p>
  </w:footnote>
  <w:footnote w:type="continuationSeparator" w:id="0">
    <w:p w14:paraId="5E8DE3BC" w14:textId="77777777" w:rsidR="00D2138B" w:rsidRDefault="00D2138B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2687322" w14:textId="77777777" w:rsidTr="00A7217A">
      <w:trPr>
        <w:trHeight w:val="1060"/>
      </w:trPr>
      <w:tc>
        <w:tcPr>
          <w:tcW w:w="5861" w:type="dxa"/>
        </w:tcPr>
        <w:p w14:paraId="2CD20303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784A601" wp14:editId="76E14056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9934C9D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0FCA63EF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6E2A7D" wp14:editId="2F60D201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B63F4" w14:textId="77777777" w:rsidR="00D476F7" w:rsidRPr="00D476F7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6E2A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B6B63F4" w14:textId="77777777" w:rsidR="00D476F7" w:rsidRPr="00D476F7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0654CFA" wp14:editId="3946D9C7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3D16A5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0654CFA" id="Rectángulo: Una sola esquina cortada 15" o:spid="_x0000_s1029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793D16A5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60310C"/>
    <w:multiLevelType w:val="hybridMultilevel"/>
    <w:tmpl w:val="013CB4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E0605E8"/>
    <w:multiLevelType w:val="hybridMultilevel"/>
    <w:tmpl w:val="319443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3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9"/>
  </w:num>
  <w:num w:numId="22">
    <w:abstractNumId w:val="5"/>
  </w:num>
  <w:num w:numId="23">
    <w:abstractNumId w:val="3"/>
  </w:num>
  <w:num w:numId="24">
    <w:abstractNumId w:val="1"/>
  </w:num>
  <w:num w:numId="25">
    <w:abstractNumId w:val="8"/>
  </w:num>
  <w:num w:numId="26">
    <w:abstractNumId w:val="11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1"/>
    <w:rsid w:val="0002111D"/>
    <w:rsid w:val="000C1301"/>
    <w:rsid w:val="00184B35"/>
    <w:rsid w:val="001865F2"/>
    <w:rsid w:val="001E59F3"/>
    <w:rsid w:val="002063EE"/>
    <w:rsid w:val="002130C8"/>
    <w:rsid w:val="00226FF2"/>
    <w:rsid w:val="002B4C8D"/>
    <w:rsid w:val="002B67D3"/>
    <w:rsid w:val="002F78B7"/>
    <w:rsid w:val="00342438"/>
    <w:rsid w:val="00346E06"/>
    <w:rsid w:val="00393B74"/>
    <w:rsid w:val="003F429C"/>
    <w:rsid w:val="004A3529"/>
    <w:rsid w:val="004C0AD1"/>
    <w:rsid w:val="0054213A"/>
    <w:rsid w:val="005571E5"/>
    <w:rsid w:val="00577305"/>
    <w:rsid w:val="005C2E0B"/>
    <w:rsid w:val="006003D5"/>
    <w:rsid w:val="00614013"/>
    <w:rsid w:val="006B7FC2"/>
    <w:rsid w:val="00727C15"/>
    <w:rsid w:val="007415F8"/>
    <w:rsid w:val="00751E57"/>
    <w:rsid w:val="00760843"/>
    <w:rsid w:val="007B0DFA"/>
    <w:rsid w:val="007E5E59"/>
    <w:rsid w:val="008034BE"/>
    <w:rsid w:val="00823D33"/>
    <w:rsid w:val="0082588E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9D5EFC"/>
    <w:rsid w:val="00A03BCD"/>
    <w:rsid w:val="00A60E5B"/>
    <w:rsid w:val="00A711A1"/>
    <w:rsid w:val="00A7217A"/>
    <w:rsid w:val="00A86068"/>
    <w:rsid w:val="00A91D75"/>
    <w:rsid w:val="00AC343A"/>
    <w:rsid w:val="00B077A2"/>
    <w:rsid w:val="00C50FEA"/>
    <w:rsid w:val="00C51ABF"/>
    <w:rsid w:val="00C51E71"/>
    <w:rsid w:val="00C6323A"/>
    <w:rsid w:val="00C87193"/>
    <w:rsid w:val="00CB27A1"/>
    <w:rsid w:val="00D2138B"/>
    <w:rsid w:val="00D476F7"/>
    <w:rsid w:val="00D55CBC"/>
    <w:rsid w:val="00D8631A"/>
    <w:rsid w:val="00D87CD8"/>
    <w:rsid w:val="00DF1CFA"/>
    <w:rsid w:val="00E040B2"/>
    <w:rsid w:val="00E523C3"/>
    <w:rsid w:val="00E5388E"/>
    <w:rsid w:val="00E6016B"/>
    <w:rsid w:val="00E94B95"/>
    <w:rsid w:val="00ED6905"/>
    <w:rsid w:val="00EF64C7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9626A6"/>
  <w15:docId w15:val="{7A372A09-8CA1-4748-90EC-EF773186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2130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pi\AppData\Local\Packages\Microsoft.Office.Desktop_8wekyb3d8bbwe\LocalCache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</Template>
  <TotalTime>486</TotalTime>
  <Pages>1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juanpi</dc:creator>
  <cp:keywords/>
  <cp:lastModifiedBy>Juan Pablo Garcia Monzon</cp:lastModifiedBy>
  <cp:revision>8</cp:revision>
  <cp:lastPrinted>2020-09-10T06:55:00Z</cp:lastPrinted>
  <dcterms:created xsi:type="dcterms:W3CDTF">2020-08-29T00:21:00Z</dcterms:created>
  <dcterms:modified xsi:type="dcterms:W3CDTF">2020-09-10T06:55:00Z</dcterms:modified>
  <cp:contentStatus/>
  <cp:version/>
</cp:coreProperties>
</file>