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4BA0EC" w14:textId="26A96BC8" w:rsidR="001E59F3" w:rsidRPr="004C0AD1" w:rsidRDefault="00A60E5B" w:rsidP="00A91D75">
      <w:r w:rsidRPr="004C0AD1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580DACED" wp14:editId="3C5C6C7C">
            <wp:simplePos x="0" y="0"/>
            <wp:positionH relativeFrom="column">
              <wp:posOffset>-13970</wp:posOffset>
            </wp:positionH>
            <wp:positionV relativeFrom="page">
              <wp:posOffset>1449705</wp:posOffset>
            </wp:positionV>
            <wp:extent cx="6219825" cy="6219825"/>
            <wp:effectExtent l="0" t="0" r="9525" b="952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GlowEdges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D75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9880413" wp14:editId="3023D49D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0E061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3A6B1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" fillcolor="#0e0614" stroked="f" strokeweight="2pt">
                <w10:wrap anchory="page"/>
              </v:rect>
            </w:pict>
          </mc:Fallback>
        </mc:AlternateContent>
      </w:r>
      <w:r w:rsidR="00F44D74">
        <w:t xml:space="preserve"> </w: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0356EC6F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4341EE" w14:textId="737EA8EA" w:rsidR="00A91D75" w:rsidRDefault="00C6323A" w:rsidP="00A91D75">
            <w:pPr>
              <w:pStyle w:val="Ttulo"/>
              <w:framePr w:hSpace="0" w:wrap="auto" w:vAnchor="margin" w:xAlign="left" w:yAlign="inline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3981EFC3" wp14:editId="48D7F065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F49F35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E62B7C">
              <w:t>Manual</w:t>
            </w:r>
            <w:r w:rsidR="00FD36C4">
              <w:t>-</w:t>
            </w:r>
            <w:r w:rsidR="00E62B7C">
              <w:t>Técnico</w:t>
            </w:r>
          </w:p>
          <w:p w14:paraId="5312626E" w14:textId="2D4ED6C4" w:rsidR="00E62B7C" w:rsidRPr="004C0AD1" w:rsidRDefault="00E62B7C" w:rsidP="00A91D75">
            <w:pPr>
              <w:pStyle w:val="Ttulo"/>
              <w:framePr w:hSpace="0" w:wrap="auto" w:vAnchor="margin" w:xAlign="left" w:yAlign="inline"/>
            </w:pPr>
            <w:r>
              <w:t>Primer Proyecto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31"/>
        <w:gridCol w:w="2133"/>
        <w:gridCol w:w="2526"/>
      </w:tblGrid>
      <w:tr w:rsidR="00A60E5B" w:rsidRPr="004C0AD1" w14:paraId="42A3B475" w14:textId="77777777" w:rsidTr="00C6323A">
        <w:trPr>
          <w:trHeight w:val="358"/>
        </w:trPr>
        <w:tc>
          <w:tcPr>
            <w:tcW w:w="3567" w:type="dxa"/>
          </w:tcPr>
          <w:p w14:paraId="38B902F7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F2E2364" wp14:editId="270C0D87">
                      <wp:extent cx="3211736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11736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1D81A7" w14:textId="0C4D6E93" w:rsidR="00A91D75" w:rsidRPr="00A60E5B" w:rsidRDefault="00A60E5B" w:rsidP="00A91D75">
                                  <w:pPr>
                                    <w:pStyle w:val="Subttulo"/>
                                    <w:rPr>
                                      <w:lang w:val="es-GT"/>
                                    </w:rPr>
                                  </w:pPr>
                                  <w:r>
                                    <w:rPr>
                                      <w:lang w:val="es-GT" w:bidi="es-ES"/>
                                    </w:rPr>
                                    <w:t>Juan Pablo García Monzón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F2E236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52.9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" filled="f" stroked="f" strokeweight=".5pt">
                      <v:textbox inset=",,,0">
                        <w:txbxContent>
                          <w:p w14:paraId="6E1D81A7" w14:textId="0C4D6E93" w:rsidR="00A91D75" w:rsidRPr="00A60E5B" w:rsidRDefault="00A60E5B" w:rsidP="00A91D75">
                            <w:pPr>
                              <w:pStyle w:val="Subttulo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 w:bidi="es-ES"/>
                              </w:rPr>
                              <w:t>Juan Pablo García Monzón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2CB390C1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7FC4F97A" w14:textId="77777777" w:rsidR="00A91D75" w:rsidRPr="004C0AD1" w:rsidRDefault="00A91D75" w:rsidP="00A91D75">
            <w:pPr>
              <w:jc w:val="right"/>
            </w:pPr>
          </w:p>
        </w:tc>
      </w:tr>
      <w:tr w:rsidR="00A60E5B" w:rsidRPr="004C0AD1" w14:paraId="5195C7ED" w14:textId="77777777" w:rsidTr="00C6323A">
        <w:trPr>
          <w:trHeight w:val="1197"/>
        </w:trPr>
        <w:tc>
          <w:tcPr>
            <w:tcW w:w="3567" w:type="dxa"/>
          </w:tcPr>
          <w:p w14:paraId="1D4EBF27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BDF74FF" wp14:editId="5AB3500A">
                      <wp:extent cx="3385547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85547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4E96CC" w14:textId="6E4B1063" w:rsidR="00A91D75" w:rsidRDefault="00A60E5B" w:rsidP="00A91D75">
                                  <w:pPr>
                                    <w:rPr>
                                      <w:lang w:val="es-GT" w:bidi="es-ES"/>
                                    </w:rPr>
                                  </w:pPr>
                                  <w:r>
                                    <w:rPr>
                                      <w:lang w:val="es-GT" w:bidi="es-ES"/>
                                    </w:rPr>
                                    <w:t>Universidad de San Carlos de Guatemala</w:t>
                                  </w:r>
                                </w:p>
                                <w:p w14:paraId="50C0A019" w14:textId="51806CEB" w:rsidR="00A60E5B" w:rsidRDefault="00A60E5B" w:rsidP="00A91D75">
                                  <w:pPr>
                                    <w:rPr>
                                      <w:lang w:val="es-GT" w:bidi="es-ES"/>
                                    </w:rPr>
                                  </w:pPr>
                                  <w:r>
                                    <w:rPr>
                                      <w:lang w:val="es-GT" w:bidi="es-ES"/>
                                    </w:rPr>
                                    <w:t xml:space="preserve">Facultad de Ingeniería </w:t>
                                  </w:r>
                                </w:p>
                                <w:p w14:paraId="46DF439F" w14:textId="00802713" w:rsidR="00A60E5B" w:rsidRDefault="00A60E5B" w:rsidP="00A91D75">
                                  <w:pPr>
                                    <w:rPr>
                                      <w:lang w:val="es-GT" w:bidi="es-ES"/>
                                    </w:rPr>
                                  </w:pPr>
                                  <w:r>
                                    <w:rPr>
                                      <w:lang w:val="es-GT" w:bidi="es-ES"/>
                                    </w:rPr>
                                    <w:t>Organización de Lenguajes y Compiladores 1</w:t>
                                  </w:r>
                                </w:p>
                                <w:p w14:paraId="4F67A4A5" w14:textId="160DC2CB" w:rsidR="00A60E5B" w:rsidRPr="00A60E5B" w:rsidRDefault="00A60E5B" w:rsidP="00A91D75">
                                  <w:pPr>
                                    <w:rPr>
                                      <w:lang w:val="es-GT"/>
                                    </w:rPr>
                                  </w:pPr>
                                  <w:r>
                                    <w:rPr>
                                      <w:lang w:val="es-GT" w:bidi="es-ES"/>
                                    </w:rPr>
                                    <w:t>Agosto 2020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BDF74FF" id="Cuadro de texto 7" o:spid="_x0000_s1027" type="#_x0000_t202" style="width:266.6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" filled="f" stroked="f" strokeweight=".5pt">
                      <v:textbox>
                        <w:txbxContent>
                          <w:p w14:paraId="674E96CC" w14:textId="6E4B1063" w:rsidR="00A91D75" w:rsidRDefault="00A60E5B" w:rsidP="00A91D75">
                            <w:pPr>
                              <w:rPr>
                                <w:lang w:val="es-GT" w:bidi="es-ES"/>
                              </w:rPr>
                            </w:pPr>
                            <w:r>
                              <w:rPr>
                                <w:lang w:val="es-GT" w:bidi="es-ES"/>
                              </w:rPr>
                              <w:t>Universidad de San Carlos de Guatemala</w:t>
                            </w:r>
                          </w:p>
                          <w:p w14:paraId="50C0A019" w14:textId="51806CEB" w:rsidR="00A60E5B" w:rsidRDefault="00A60E5B" w:rsidP="00A91D75">
                            <w:pPr>
                              <w:rPr>
                                <w:lang w:val="es-GT" w:bidi="es-ES"/>
                              </w:rPr>
                            </w:pPr>
                            <w:r>
                              <w:rPr>
                                <w:lang w:val="es-GT" w:bidi="es-ES"/>
                              </w:rPr>
                              <w:t xml:space="preserve">Facultad de Ingeniería </w:t>
                            </w:r>
                          </w:p>
                          <w:p w14:paraId="46DF439F" w14:textId="00802713" w:rsidR="00A60E5B" w:rsidRDefault="00A60E5B" w:rsidP="00A91D75">
                            <w:pPr>
                              <w:rPr>
                                <w:lang w:val="es-GT" w:bidi="es-ES"/>
                              </w:rPr>
                            </w:pPr>
                            <w:r>
                              <w:rPr>
                                <w:lang w:val="es-GT" w:bidi="es-ES"/>
                              </w:rPr>
                              <w:t>Organización de Lenguajes y Compiladores 1</w:t>
                            </w:r>
                          </w:p>
                          <w:p w14:paraId="4F67A4A5" w14:textId="160DC2CB" w:rsidR="00A60E5B" w:rsidRPr="00A60E5B" w:rsidRDefault="00A60E5B" w:rsidP="00A91D75">
                            <w:pPr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 w:bidi="es-ES"/>
                              </w:rPr>
                              <w:t>Agosto 2020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7107FC0E" w14:textId="6A74C1A4" w:rsidR="00A91D75" w:rsidRPr="004C0AD1" w:rsidRDefault="00A91D75" w:rsidP="00A91D75"/>
        </w:tc>
        <w:tc>
          <w:tcPr>
            <w:tcW w:w="3483" w:type="dxa"/>
            <w:vAlign w:val="bottom"/>
          </w:tcPr>
          <w:p w14:paraId="5A5D8A76" w14:textId="77777777" w:rsidR="00A91D75" w:rsidRPr="004C0AD1" w:rsidRDefault="004C0AD1" w:rsidP="00A91D75">
            <w:pPr>
              <w:jc w:val="right"/>
            </w:pPr>
            <w:r w:rsidRPr="004C0AD1">
              <w:rPr>
                <w:noProof/>
                <w:lang w:bidi="es-ES"/>
              </w:rPr>
              <w:drawing>
                <wp:anchor distT="0" distB="0" distL="114300" distR="114300" simplePos="0" relativeHeight="251660288" behindDoc="0" locked="0" layoutInCell="1" allowOverlap="1" wp14:anchorId="16484EB0" wp14:editId="053309D5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-898525</wp:posOffset>
                  </wp:positionV>
                  <wp:extent cx="1186180" cy="1118235"/>
                  <wp:effectExtent l="0" t="0" r="0" b="0"/>
                  <wp:wrapNone/>
                  <wp:docPr id="12" name="Gráfico 2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201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180" cy="111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/>
      <w:sdtContent>
        <w:p w14:paraId="7A23C0FC" w14:textId="77777777" w:rsidR="00E523C3" w:rsidRPr="004C0AD1" w:rsidRDefault="00CB27A1" w:rsidP="00E523C3">
          <w:pPr>
            <w:pStyle w:val="TtuloTDC"/>
          </w:pPr>
          <w:r w:rsidRPr="004C0AD1"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56ACE27D" wp14:editId="4179CB1F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Rectángulo 31" descr="fondo de página contenid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31DF8A8" id="Rectángulo 31" o:spid="_x0000_s1026" alt="fondo de página contenido de color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4C0AD1">
            <w:rPr>
              <w:lang w:bidi="es-ES"/>
            </w:rPr>
            <w:t>TABLA DE CONTENIDO</w:t>
          </w:r>
        </w:p>
        <w:p w14:paraId="406370C2" w14:textId="29D81A32" w:rsidR="00FC24B8" w:rsidRDefault="00E523C3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50591977" w:history="1">
            <w:r w:rsidR="00FC24B8" w:rsidRPr="007674DF">
              <w:rPr>
                <w:rStyle w:val="Hipervnculo"/>
                <w:lang w:bidi="es-ES"/>
              </w:rPr>
              <w:t>Descripción</w:t>
            </w:r>
            <w:r w:rsidR="00FC24B8">
              <w:rPr>
                <w:webHidden/>
              </w:rPr>
              <w:tab/>
            </w:r>
            <w:r w:rsidR="00FC24B8">
              <w:rPr>
                <w:webHidden/>
              </w:rPr>
              <w:fldChar w:fldCharType="begin"/>
            </w:r>
            <w:r w:rsidR="00FC24B8">
              <w:rPr>
                <w:webHidden/>
              </w:rPr>
              <w:instrText xml:space="preserve"> PAGEREF _Toc50591977 \h </w:instrText>
            </w:r>
            <w:r w:rsidR="00FC24B8">
              <w:rPr>
                <w:webHidden/>
              </w:rPr>
            </w:r>
            <w:r w:rsidR="00FC24B8">
              <w:rPr>
                <w:webHidden/>
              </w:rPr>
              <w:fldChar w:fldCharType="separate"/>
            </w:r>
            <w:r w:rsidR="00F324C9">
              <w:rPr>
                <w:webHidden/>
              </w:rPr>
              <w:t>3</w:t>
            </w:r>
            <w:r w:rsidR="00FC24B8">
              <w:rPr>
                <w:webHidden/>
              </w:rPr>
              <w:fldChar w:fldCharType="end"/>
            </w:r>
          </w:hyperlink>
        </w:p>
        <w:p w14:paraId="41E9865D" w14:textId="26EF637C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78" w:history="1">
            <w:r w:rsidRPr="007674DF">
              <w:rPr>
                <w:rStyle w:val="Hipervnculo"/>
                <w:noProof/>
              </w:rPr>
              <w:t>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466FE" w14:textId="48D75FB5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79" w:history="1">
            <w:r w:rsidRPr="007674DF">
              <w:rPr>
                <w:rStyle w:val="Hipervnculo"/>
                <w:noProof/>
              </w:rPr>
              <w:t>Requerimientos mínimos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FE383" w14:textId="7D260A81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80" w:history="1">
            <w:r w:rsidRPr="007674DF">
              <w:rPr>
                <w:rStyle w:val="Hipervnculo"/>
                <w:noProof/>
              </w:rPr>
              <w:t>Flujo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7C5C5" w14:textId="11195403" w:rsidR="00FC24B8" w:rsidRDefault="00FC24B8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hyperlink w:anchor="_Toc50591981" w:history="1">
            <w:r w:rsidRPr="007674DF">
              <w:rPr>
                <w:rStyle w:val="Hipervnculo"/>
                <w:lang w:bidi="es-ES"/>
              </w:rPr>
              <w:t>Clases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_Toc50591981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24C9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27B04B7" w14:textId="2EF5A888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82" w:history="1">
            <w:r w:rsidRPr="007674DF">
              <w:rPr>
                <w:rStyle w:val="Hipervnculo"/>
                <w:noProof/>
              </w:rPr>
              <w:t>Interfaz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0948E" w14:textId="73F6F18E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83" w:history="1">
            <w:r w:rsidRPr="007674DF">
              <w:rPr>
                <w:rStyle w:val="Hipervnculo"/>
                <w:noProof/>
                <w:lang w:val="es-GT"/>
              </w:rPr>
              <w:t>CustomText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FEEA4" w14:textId="361C1C09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84" w:history="1">
            <w:r w:rsidRPr="007674DF">
              <w:rPr>
                <w:rStyle w:val="Hipervnculo"/>
                <w:noProof/>
                <w:lang w:val="es-GT"/>
              </w:rPr>
              <w:t>TextLineNumbers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2E85C" w14:textId="27FA4FD8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85" w:history="1">
            <w:r w:rsidRPr="007674DF">
              <w:rPr>
                <w:rStyle w:val="Hipervnculo"/>
                <w:noProof/>
                <w:lang w:val="es-GT"/>
              </w:rPr>
              <w:t>lex_JS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90902" w14:textId="4C3086BE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86" w:history="1">
            <w:r w:rsidRPr="007674DF">
              <w:rPr>
                <w:rStyle w:val="Hipervnculo"/>
                <w:noProof/>
                <w:lang w:val="es-GT"/>
              </w:rPr>
              <w:t>lex_CSS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B67AC" w14:textId="383C08CA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87" w:history="1">
            <w:r w:rsidRPr="007674DF">
              <w:rPr>
                <w:rStyle w:val="Hipervnculo"/>
                <w:noProof/>
                <w:lang w:val="es-GT"/>
              </w:rPr>
              <w:t>lex_HTML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4F213" w14:textId="4F3080BA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88" w:history="1">
            <w:r w:rsidRPr="007674DF">
              <w:rPr>
                <w:rStyle w:val="Hipervnculo"/>
                <w:noProof/>
                <w:lang w:val="en-US"/>
              </w:rPr>
              <w:t>lex_RMT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78C68" w14:textId="00373FB7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89" w:history="1">
            <w:r w:rsidRPr="007674DF">
              <w:rPr>
                <w:rStyle w:val="Hipervnculo"/>
                <w:noProof/>
              </w:rPr>
              <w:t>syn_RMT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252E3" w14:textId="659DE784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90" w:history="1">
            <w:r w:rsidRPr="007674DF">
              <w:rPr>
                <w:rStyle w:val="Hipervnculo"/>
                <w:noProof/>
                <w:lang w:val="es-GT"/>
              </w:rPr>
              <w:t>error_Report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2B7E3" w14:textId="08116424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91" w:history="1">
            <w:r w:rsidRPr="007674DF">
              <w:rPr>
                <w:rStyle w:val="Hipervnculo"/>
                <w:noProof/>
                <w:lang w:val="es-GT"/>
              </w:rPr>
              <w:t>css_Report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56F1C" w14:textId="673966D8" w:rsidR="00FC24B8" w:rsidRDefault="00FC24B8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50591992" w:history="1">
            <w:r w:rsidRPr="007674DF">
              <w:rPr>
                <w:rStyle w:val="Hipervnculo"/>
                <w:noProof/>
                <w:lang w:val="es-GT"/>
              </w:rPr>
              <w:t>Grafos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_Toc50591992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4C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45187" w14:textId="3AA4AECC" w:rsidR="00FC24B8" w:rsidRDefault="00FC24B8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hyperlink w:anchor="_Toc50591993" w:history="1">
            <w:r w:rsidRPr="007674DF">
              <w:rPr>
                <w:rStyle w:val="Hipervnculo"/>
                <w:lang w:val="es-GT"/>
              </w:rPr>
              <w:t>Expresiones Regulares Utilizadas mas importantes en el análisis léxico de los 4 lenguajes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_Toc50591993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24C9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AC85F0A" w14:textId="5E483130" w:rsidR="00FC24B8" w:rsidRDefault="00FC24B8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hyperlink w:anchor="_Toc50591994" w:history="1">
            <w:r w:rsidRPr="007674DF">
              <w:rPr>
                <w:rStyle w:val="Hipervnculo"/>
                <w:lang w:bidi="es-ES"/>
              </w:rPr>
              <w:t>GRAMÁTICA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_Toc50591994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24C9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4B6E1ED" w14:textId="33F2E8E9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070628BA" w14:textId="7E9BFA0D" w:rsidR="00184B35" w:rsidRPr="004C0AD1" w:rsidRDefault="000C1301" w:rsidP="00E523C3">
      <w:pPr>
        <w:pStyle w:val="Ttulo1"/>
      </w:pPr>
      <w:bookmarkStart w:id="0" w:name="_Hlk501114800"/>
      <w:bookmarkStart w:id="1" w:name="_Toc50591977"/>
      <w:r>
        <w:rPr>
          <w:lang w:bidi="es-ES"/>
        </w:rPr>
        <w:lastRenderedPageBreak/>
        <w:t>Descripción</w:t>
      </w:r>
      <w:bookmarkEnd w:id="1"/>
    </w:p>
    <w:p w14:paraId="0DFFC2EA" w14:textId="0C313BF8" w:rsidR="000C1301" w:rsidRPr="000C1301" w:rsidRDefault="000C1301" w:rsidP="000C1301">
      <w:pPr>
        <w:pStyle w:val="Ttulo2"/>
      </w:pPr>
      <w:bookmarkStart w:id="2" w:name="_Toc50591978"/>
      <w:bookmarkEnd w:id="0"/>
      <w:r>
        <w:t>Proyecto</w:t>
      </w:r>
      <w:bookmarkEnd w:id="2"/>
    </w:p>
    <w:p w14:paraId="5C2BF903" w14:textId="11F62FE9" w:rsidR="007415F8" w:rsidRDefault="007415F8" w:rsidP="002F78B7">
      <w:pPr>
        <w:jc w:val="both"/>
        <w:rPr>
          <w:b/>
          <w:bCs/>
        </w:rPr>
      </w:pPr>
      <w:r w:rsidRPr="007415F8">
        <w:t xml:space="preserve">La idea principal del proyecto es que se genere un </w:t>
      </w:r>
      <w:r w:rsidR="002F78B7" w:rsidRPr="007415F8">
        <w:t>análisis</w:t>
      </w:r>
      <w:r w:rsidRPr="007415F8">
        <w:t xml:space="preserve"> </w:t>
      </w:r>
      <w:r w:rsidR="002F78B7" w:rsidRPr="007415F8">
        <w:t>léxico</w:t>
      </w:r>
      <w:r w:rsidRPr="007415F8">
        <w:t xml:space="preserve"> de cada uno de los</w:t>
      </w:r>
      <w:r>
        <w:rPr>
          <w:b/>
          <w:bCs/>
        </w:rPr>
        <w:t xml:space="preserve"> </w:t>
      </w:r>
      <w:r w:rsidRPr="007415F8">
        <w:t>distintos archivos de entrada los cuales pueden ser de tipo Marcado como en el caso de</w:t>
      </w:r>
      <w:r>
        <w:rPr>
          <w:b/>
          <w:bCs/>
        </w:rPr>
        <w:t xml:space="preserve"> </w:t>
      </w:r>
      <w:r w:rsidRPr="007415F8">
        <w:t>HTML, de tipo diseño como CSS o de tipo interpretado como JavaScript.</w:t>
      </w:r>
    </w:p>
    <w:p w14:paraId="0BE2F418" w14:textId="5172A0D3" w:rsidR="007415F8" w:rsidRPr="007415F8" w:rsidRDefault="007415F8" w:rsidP="002F78B7">
      <w:pPr>
        <w:jc w:val="both"/>
      </w:pPr>
      <w:r w:rsidRPr="007415F8">
        <w:t>Se debe realizar un analizador léxico por lenguaje ya que en cada uno de ellos existen</w:t>
      </w:r>
      <w:r>
        <w:rPr>
          <w:b/>
          <w:bCs/>
        </w:rPr>
        <w:t xml:space="preserve"> </w:t>
      </w:r>
      <w:r w:rsidRPr="007415F8">
        <w:t>distintos tipos de caracteres reconocidos. Y como salida se espera la construcción del</w:t>
      </w:r>
      <w:r>
        <w:rPr>
          <w:b/>
          <w:bCs/>
        </w:rPr>
        <w:t xml:space="preserve"> </w:t>
      </w:r>
      <w:r w:rsidRPr="007415F8">
        <w:t xml:space="preserve">proyecto en directorios los cuales estarán identificados por medio de </w:t>
      </w:r>
      <w:proofErr w:type="spellStart"/>
      <w:r w:rsidRPr="007415F8">
        <w:t>paths</w:t>
      </w:r>
      <w:proofErr w:type="spellEnd"/>
      <w:r w:rsidRPr="007415F8">
        <w:t xml:space="preserve"> las cuales serán</w:t>
      </w:r>
    </w:p>
    <w:p w14:paraId="1CBAF06C" w14:textId="77777777" w:rsidR="007415F8" w:rsidRPr="007415F8" w:rsidRDefault="007415F8" w:rsidP="002F78B7">
      <w:pPr>
        <w:jc w:val="both"/>
      </w:pPr>
      <w:r w:rsidRPr="007415F8">
        <w:t>tomadas y almacenadas por cada archivo dentro de la ejecución del programa, reportando</w:t>
      </w:r>
    </w:p>
    <w:p w14:paraId="4AA61F73" w14:textId="3590999E" w:rsidR="007415F8" w:rsidRDefault="007415F8" w:rsidP="002F78B7">
      <w:pPr>
        <w:jc w:val="both"/>
        <w:rPr>
          <w:b/>
          <w:bCs/>
        </w:rPr>
      </w:pPr>
      <w:r w:rsidRPr="007415F8">
        <w:t>todos los errores léxicos encontrados.</w:t>
      </w:r>
    </w:p>
    <w:p w14:paraId="62114BCD" w14:textId="77777777" w:rsidR="007415F8" w:rsidRPr="007415F8" w:rsidRDefault="007415F8" w:rsidP="002F78B7">
      <w:pPr>
        <w:jc w:val="both"/>
      </w:pPr>
      <w:r w:rsidRPr="007415F8">
        <w:t>Cabe mencionar que al momento de reconocer un error léxico el análisis no debe detenerse</w:t>
      </w:r>
    </w:p>
    <w:p w14:paraId="740300F5" w14:textId="3A858EDE" w:rsidR="007415F8" w:rsidRDefault="007415F8" w:rsidP="002F78B7">
      <w:pPr>
        <w:jc w:val="both"/>
        <w:rPr>
          <w:b/>
          <w:bCs/>
        </w:rPr>
      </w:pPr>
      <w:r w:rsidRPr="007415F8">
        <w:t xml:space="preserve">por ningún motivo, sino que debe tener la capacidad de recuperarse y seguir analizando. </w:t>
      </w:r>
    </w:p>
    <w:p w14:paraId="1D48AA7F" w14:textId="5FF924BB" w:rsidR="000C1301" w:rsidRPr="000C1301" w:rsidRDefault="000C1301" w:rsidP="007415F8">
      <w:pPr>
        <w:pStyle w:val="Ttulo2"/>
      </w:pPr>
      <w:bookmarkStart w:id="3" w:name="_Toc50591979"/>
      <w:r>
        <w:t>Requerimientos mínimos</w:t>
      </w:r>
      <w:bookmarkEnd w:id="3"/>
    </w:p>
    <w:p w14:paraId="58D875AC" w14:textId="5251A729" w:rsidR="007415F8" w:rsidRDefault="007415F8" w:rsidP="007415F8">
      <w:r>
        <w:rPr>
          <w:rFonts w:ascii="Segoe UI Symbol" w:hAnsi="Segoe UI Symbol" w:cs="Segoe UI Symbol"/>
        </w:rPr>
        <w:t>❖</w:t>
      </w:r>
      <w:r>
        <w:t xml:space="preserve"> Windows 7 / / Linux/UNIX (Cualquier </w:t>
      </w:r>
      <w:r w:rsidR="002130C8">
        <w:t>Versión</w:t>
      </w:r>
      <w:r>
        <w:t>)</w:t>
      </w:r>
    </w:p>
    <w:p w14:paraId="03273BB4" w14:textId="2962580C" w:rsidR="007415F8" w:rsidRDefault="007415F8" w:rsidP="007415F8">
      <w:r>
        <w:rPr>
          <w:rFonts w:ascii="Segoe UI Symbol" w:hAnsi="Segoe UI Symbol" w:cs="Segoe UI Symbol"/>
        </w:rPr>
        <w:t>❖</w:t>
      </w:r>
      <w:r>
        <w:t xml:space="preserve"> 30</w:t>
      </w:r>
      <w:r w:rsidR="002130C8">
        <w:t>MB</w:t>
      </w:r>
      <w:r>
        <w:t xml:space="preserve"> de espacio en el disco duro</w:t>
      </w:r>
    </w:p>
    <w:p w14:paraId="132A114E" w14:textId="76BEBBDC" w:rsidR="007415F8" w:rsidRDefault="007415F8" w:rsidP="007415F8">
      <w:r>
        <w:rPr>
          <w:rFonts w:ascii="Segoe UI Symbol" w:hAnsi="Segoe UI Symbol" w:cs="Segoe UI Symbol"/>
        </w:rPr>
        <w:t>❖</w:t>
      </w:r>
      <w:r>
        <w:t xml:space="preserve"> 1</w:t>
      </w:r>
      <w:r w:rsidR="002130C8">
        <w:t>GB</w:t>
      </w:r>
      <w:r>
        <w:t xml:space="preserve"> de </w:t>
      </w:r>
      <w:r w:rsidR="002130C8">
        <w:t>RAM</w:t>
      </w:r>
    </w:p>
    <w:p w14:paraId="4FE6978F" w14:textId="77777777" w:rsidR="007415F8" w:rsidRDefault="007415F8" w:rsidP="007415F8">
      <w:r>
        <w:rPr>
          <w:rFonts w:ascii="Segoe UI Symbol" w:hAnsi="Segoe UI Symbol" w:cs="Segoe UI Symbol"/>
        </w:rPr>
        <w:t>❖</w:t>
      </w:r>
      <w:r>
        <w:t xml:space="preserve"> Python 3</w:t>
      </w:r>
    </w:p>
    <w:p w14:paraId="5C511899" w14:textId="77777777" w:rsidR="007415F8" w:rsidRDefault="007415F8" w:rsidP="007415F8">
      <w:r>
        <w:rPr>
          <w:rFonts w:ascii="Segoe UI Symbol" w:hAnsi="Segoe UI Symbol" w:cs="Segoe UI Symbol"/>
        </w:rPr>
        <w:t>❖</w:t>
      </w:r>
      <w:r>
        <w:t xml:space="preserve"> </w:t>
      </w:r>
      <w:proofErr w:type="spellStart"/>
      <w:r>
        <w:t>Graphviz</w:t>
      </w:r>
      <w:proofErr w:type="spellEnd"/>
    </w:p>
    <w:p w14:paraId="2E2982A5" w14:textId="77777777" w:rsidR="007415F8" w:rsidRDefault="007415F8" w:rsidP="007415F8">
      <w:r>
        <w:rPr>
          <w:rFonts w:ascii="Segoe UI Symbol" w:hAnsi="Segoe UI Symbol" w:cs="Segoe UI Symbol"/>
        </w:rPr>
        <w:t>❖</w:t>
      </w:r>
      <w:r>
        <w:t xml:space="preserve"> </w:t>
      </w:r>
      <w:proofErr w:type="spellStart"/>
      <w:r>
        <w:t>Tkinter</w:t>
      </w:r>
      <w:proofErr w:type="spellEnd"/>
      <w:r>
        <w:t xml:space="preserve"> (Librería Python)</w:t>
      </w:r>
    </w:p>
    <w:p w14:paraId="0768F45B" w14:textId="60730C5E" w:rsidR="000C1301" w:rsidRPr="000C1301" w:rsidRDefault="000C1301" w:rsidP="000C1301">
      <w:pPr>
        <w:pStyle w:val="Ttulo2"/>
      </w:pPr>
      <w:bookmarkStart w:id="4" w:name="_Toc50591980"/>
      <w:r>
        <w:t>Flujo del proyecto</w:t>
      </w:r>
      <w:bookmarkEnd w:id="4"/>
    </w:p>
    <w:p w14:paraId="4A59B736" w14:textId="03C7A992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Se abre el archivo ejecutable (OLC1_Proyecto1_201222615.exe)</w:t>
      </w:r>
    </w:p>
    <w:p w14:paraId="1DC0FD0A" w14:textId="131559E4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En el menú “Archivo” se elige la opción “Abrir”</w:t>
      </w:r>
    </w:p>
    <w:p w14:paraId="35262DE9" w14:textId="420638D3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Se busca y se abre un archivo con extensión “.</w:t>
      </w:r>
      <w:proofErr w:type="spellStart"/>
      <w:r w:rsidRPr="00FC24B8">
        <w:rPr>
          <w:sz w:val="20"/>
        </w:rPr>
        <w:t>js</w:t>
      </w:r>
      <w:proofErr w:type="spellEnd"/>
      <w:r w:rsidRPr="00FC24B8">
        <w:rPr>
          <w:sz w:val="20"/>
        </w:rPr>
        <w:t>”, “.</w:t>
      </w:r>
      <w:proofErr w:type="spellStart"/>
      <w:r w:rsidRPr="00FC24B8">
        <w:rPr>
          <w:sz w:val="20"/>
        </w:rPr>
        <w:t>css</w:t>
      </w:r>
      <w:proofErr w:type="spellEnd"/>
      <w:r w:rsidRPr="00FC24B8">
        <w:rPr>
          <w:sz w:val="20"/>
        </w:rPr>
        <w:t>”, “.</w:t>
      </w:r>
      <w:proofErr w:type="spellStart"/>
      <w:r w:rsidRPr="00FC24B8">
        <w:rPr>
          <w:sz w:val="20"/>
        </w:rPr>
        <w:t>html</w:t>
      </w:r>
      <w:proofErr w:type="spellEnd"/>
      <w:r w:rsidRPr="00FC24B8">
        <w:rPr>
          <w:sz w:val="20"/>
        </w:rPr>
        <w:t xml:space="preserve">” o </w:t>
      </w:r>
      <w:proofErr w:type="gramStart"/>
      <w:r w:rsidRPr="00FC24B8">
        <w:rPr>
          <w:sz w:val="20"/>
        </w:rPr>
        <w:t>“.</w:t>
      </w:r>
      <w:proofErr w:type="spellStart"/>
      <w:r w:rsidRPr="00FC24B8">
        <w:rPr>
          <w:sz w:val="20"/>
        </w:rPr>
        <w:t>rmt</w:t>
      </w:r>
      <w:proofErr w:type="spellEnd"/>
      <w:proofErr w:type="gramEnd"/>
      <w:r w:rsidRPr="00FC24B8">
        <w:rPr>
          <w:sz w:val="20"/>
        </w:rPr>
        <w:t>”</w:t>
      </w:r>
    </w:p>
    <w:p w14:paraId="40C549E3" w14:textId="0AC23F46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En el menú “Ejecutar” se elige la opción “Ejecutar”</w:t>
      </w:r>
    </w:p>
    <w:p w14:paraId="61626756" w14:textId="1EF90869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Se hace un reporte de los tokens y errores en la consola</w:t>
      </w:r>
    </w:p>
    <w:p w14:paraId="52C45C0A" w14:textId="1FE0A66D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Si dentro del archivo de entrada hay un comentario especial con una ruta “PATHW:” o “PATHL” se creara un archivo en esa ruta ya sin los errores léxicos.</w:t>
      </w:r>
    </w:p>
    <w:p w14:paraId="085D66AA" w14:textId="4E16E3DE" w:rsidR="00FC24B8" w:rsidRPr="00FC24B8" w:rsidRDefault="00FC24B8" w:rsidP="00FC24B8">
      <w:pPr>
        <w:ind w:left="360"/>
        <w:rPr>
          <w:color w:val="FF0000"/>
          <w:sz w:val="20"/>
        </w:rPr>
      </w:pPr>
      <w:r w:rsidRPr="00FC24B8">
        <w:rPr>
          <w:color w:val="FF0000"/>
          <w:sz w:val="20"/>
        </w:rPr>
        <w:t>(POR FAVOR SIEMPRE CORRER LA APLICACIÓN O EL EJECUTABLE COMO ADMINISTRADOR)</w:t>
      </w:r>
    </w:p>
    <w:p w14:paraId="602DDFC2" w14:textId="69843FC6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En el menú “Reportes” se puede ver el “Reporte de Errores Léxicos”, “Reporte de Errores Sintácticos”, “Reporte de Árbol” y “Reporte de Estados”.</w:t>
      </w:r>
    </w:p>
    <w:p w14:paraId="118F8BEA" w14:textId="42DD0F58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En el menú “Ayuda” se puede visualizar el “Manual Técnico” o el “Manual de Usuario” eligiendo las opciones “Manual Técnico” o “Manual de Usuario”</w:t>
      </w:r>
    </w:p>
    <w:p w14:paraId="35A27DEF" w14:textId="61D3D0B5" w:rsidR="002130C8" w:rsidRPr="00FC24B8" w:rsidRDefault="002130C8" w:rsidP="002130C8">
      <w:pPr>
        <w:pStyle w:val="Prrafodelista"/>
        <w:numPr>
          <w:ilvl w:val="0"/>
          <w:numId w:val="28"/>
        </w:numPr>
        <w:rPr>
          <w:sz w:val="20"/>
        </w:rPr>
      </w:pPr>
      <w:r w:rsidRPr="00FC24B8">
        <w:rPr>
          <w:sz w:val="20"/>
        </w:rPr>
        <w:t>Si ya no se desea analizar otro archivo de entrada se puede cerrar la aplicación dándole clic a el botón “X” o en el menú “Archivo” la opción “Salir”</w:t>
      </w:r>
    </w:p>
    <w:p w14:paraId="783678E4" w14:textId="615A9824" w:rsidR="00D476F7" w:rsidRPr="004C0AD1" w:rsidRDefault="00885276" w:rsidP="00D476F7">
      <w:pPr>
        <w:pStyle w:val="Ttulo1"/>
      </w:pPr>
      <w:bookmarkStart w:id="5" w:name="_Toc50591981"/>
      <w:r>
        <w:rPr>
          <w:lang w:bidi="es-ES"/>
        </w:rPr>
        <w:lastRenderedPageBreak/>
        <w:t>Clases</w:t>
      </w:r>
      <w:bookmarkEnd w:id="5"/>
    </w:p>
    <w:p w14:paraId="1F328E8A" w14:textId="1886C53F" w:rsidR="00885276" w:rsidRPr="000C1301" w:rsidRDefault="00885276" w:rsidP="00885276">
      <w:pPr>
        <w:pStyle w:val="Ttulo2"/>
      </w:pPr>
      <w:bookmarkStart w:id="6" w:name="_Toc50591982"/>
      <w:r>
        <w:t>Interfaz</w:t>
      </w:r>
      <w:bookmarkEnd w:id="6"/>
    </w:p>
    <w:p w14:paraId="5CC8B923" w14:textId="17BCF43E" w:rsidR="00D476F7" w:rsidRPr="00885276" w:rsidRDefault="00885276" w:rsidP="00D476F7">
      <w:pPr>
        <w:rPr>
          <w:lang w:val="es-GT"/>
        </w:rPr>
      </w:pPr>
      <w:r w:rsidRPr="00885276">
        <w:rPr>
          <w:lang w:val="es-GT"/>
        </w:rPr>
        <w:t xml:space="preserve">Clase </w:t>
      </w:r>
      <w:r w:rsidR="00C10893">
        <w:rPr>
          <w:lang w:val="es-GT"/>
        </w:rPr>
        <w:t>principal que debe de compilarse para que todo el proyecto pueda correr, en ella</w:t>
      </w:r>
      <w:r w:rsidRPr="00885276">
        <w:rPr>
          <w:lang w:val="es-GT"/>
        </w:rPr>
        <w:t xml:space="preserve"> se e</w:t>
      </w:r>
      <w:r>
        <w:rPr>
          <w:lang w:val="es-GT"/>
        </w:rPr>
        <w:t xml:space="preserve">ncuentra todo el desarrollo de la interfaz gráfica del proyecto. En este se encuentran varios métodos y llamadas a otras clases para poder enviar y recibir datos para procesarlos para reportes o presentación en la consola. </w:t>
      </w:r>
    </w:p>
    <w:p w14:paraId="4E2F647C" w14:textId="309A7764" w:rsidR="00885276" w:rsidRPr="00885276" w:rsidRDefault="00885276" w:rsidP="00885276">
      <w:pPr>
        <w:pStyle w:val="Ttulo2"/>
        <w:rPr>
          <w:lang w:val="es-GT"/>
        </w:rPr>
      </w:pPr>
      <w:bookmarkStart w:id="7" w:name="_Toc50591983"/>
      <w:proofErr w:type="spellStart"/>
      <w:r w:rsidRPr="00885276">
        <w:rPr>
          <w:lang w:val="es-GT"/>
        </w:rPr>
        <w:t>CustomText</w:t>
      </w:r>
      <w:bookmarkEnd w:id="7"/>
      <w:proofErr w:type="spellEnd"/>
    </w:p>
    <w:p w14:paraId="1E23E403" w14:textId="77777777" w:rsidR="00C10893" w:rsidRPr="00C10893" w:rsidRDefault="00C10893" w:rsidP="00C10893">
      <w:pPr>
        <w:rPr>
          <w:lang w:val="es-GT"/>
        </w:rPr>
      </w:pPr>
      <w:r w:rsidRPr="00C10893">
        <w:rPr>
          <w:lang w:val="es-GT"/>
        </w:rPr>
        <w:t>Esta clase y sus métodos son utilizados para el enumerado de línea del área de texto,</w:t>
      </w:r>
    </w:p>
    <w:p w14:paraId="61EF05F4" w14:textId="77777777" w:rsidR="00C10893" w:rsidRPr="00C10893" w:rsidRDefault="00C10893" w:rsidP="00C10893">
      <w:pPr>
        <w:rPr>
          <w:lang w:val="es-GT"/>
        </w:rPr>
      </w:pPr>
      <w:r w:rsidRPr="00C10893">
        <w:rPr>
          <w:lang w:val="es-GT"/>
        </w:rPr>
        <w:t>agrega los eventos necesarios, para que el numero aparezca cada vez que el texto</w:t>
      </w:r>
    </w:p>
    <w:p w14:paraId="48C87B4F" w14:textId="29C44AB1" w:rsidR="00885276" w:rsidRPr="00885276" w:rsidRDefault="00C10893" w:rsidP="00C10893">
      <w:pPr>
        <w:rPr>
          <w:lang w:val="es-GT"/>
        </w:rPr>
      </w:pPr>
      <w:r w:rsidRPr="00C10893">
        <w:rPr>
          <w:lang w:val="es-GT"/>
        </w:rPr>
        <w:t>cambia.</w:t>
      </w:r>
    </w:p>
    <w:p w14:paraId="11480D13" w14:textId="5FDE4C1E" w:rsidR="00885276" w:rsidRPr="009B3E9C" w:rsidRDefault="00885276" w:rsidP="00885276">
      <w:pPr>
        <w:pStyle w:val="Ttulo2"/>
        <w:rPr>
          <w:lang w:val="es-GT"/>
        </w:rPr>
      </w:pPr>
      <w:bookmarkStart w:id="8" w:name="_Toc50591984"/>
      <w:proofErr w:type="spellStart"/>
      <w:r w:rsidRPr="009B3E9C">
        <w:rPr>
          <w:lang w:val="es-GT"/>
        </w:rPr>
        <w:t>TextLineNumbers</w:t>
      </w:r>
      <w:bookmarkEnd w:id="8"/>
      <w:proofErr w:type="spellEnd"/>
    </w:p>
    <w:p w14:paraId="13148C3F" w14:textId="77777777" w:rsidR="00C10893" w:rsidRPr="00C10893" w:rsidRDefault="00C10893" w:rsidP="00C10893">
      <w:pPr>
        <w:rPr>
          <w:lang w:val="es-GT"/>
        </w:rPr>
      </w:pPr>
      <w:r w:rsidRPr="00C10893">
        <w:rPr>
          <w:lang w:val="es-GT"/>
        </w:rPr>
        <w:t xml:space="preserve">Aquí se encuentran los métodos para obtener el </w:t>
      </w:r>
      <w:proofErr w:type="spellStart"/>
      <w:r w:rsidRPr="00C10893">
        <w:rPr>
          <w:lang w:val="es-GT"/>
        </w:rPr>
        <w:t>numero</w:t>
      </w:r>
      <w:proofErr w:type="spellEnd"/>
      <w:r w:rsidRPr="00C10893">
        <w:rPr>
          <w:lang w:val="es-GT"/>
        </w:rPr>
        <w:t xml:space="preserve"> de línea actual y agregarlo a la</w:t>
      </w:r>
    </w:p>
    <w:p w14:paraId="3B178B4E" w14:textId="16550589" w:rsidR="00885276" w:rsidRPr="009B3E9C" w:rsidRDefault="00C10893" w:rsidP="00C10893">
      <w:pPr>
        <w:rPr>
          <w:lang w:val="es-GT"/>
        </w:rPr>
      </w:pPr>
      <w:r w:rsidRPr="009B3E9C">
        <w:rPr>
          <w:lang w:val="es-GT"/>
        </w:rPr>
        <w:t>interfaz de usuario</w:t>
      </w:r>
    </w:p>
    <w:p w14:paraId="1E84B860" w14:textId="6B0C0436" w:rsidR="00885276" w:rsidRPr="009B3E9C" w:rsidRDefault="00885276" w:rsidP="00885276">
      <w:pPr>
        <w:pStyle w:val="Ttulo2"/>
        <w:rPr>
          <w:lang w:val="es-GT"/>
        </w:rPr>
      </w:pPr>
      <w:bookmarkStart w:id="9" w:name="_Toc50591985"/>
      <w:proofErr w:type="spellStart"/>
      <w:r w:rsidRPr="009B3E9C">
        <w:rPr>
          <w:lang w:val="es-GT"/>
        </w:rPr>
        <w:t>lex_JS</w:t>
      </w:r>
      <w:bookmarkEnd w:id="9"/>
      <w:proofErr w:type="spellEnd"/>
    </w:p>
    <w:p w14:paraId="315F68BF" w14:textId="6BEE7955" w:rsidR="00885276" w:rsidRPr="00C10893" w:rsidRDefault="00C10893" w:rsidP="00D476F7">
      <w:pPr>
        <w:rPr>
          <w:lang w:val="es-GT"/>
        </w:rPr>
      </w:pPr>
      <w:r w:rsidRPr="00C10893">
        <w:rPr>
          <w:lang w:val="es-GT"/>
        </w:rPr>
        <w:t>Clase donde se encuentra to</w:t>
      </w:r>
      <w:r>
        <w:rPr>
          <w:lang w:val="es-GT"/>
        </w:rPr>
        <w:t>do el desarrollo del analizador léxico del lenguaje JavaScript (JS) en ella se encuentra toda una lógica de estados para poder reconocer varios caracteres del lenguaje y producir una lista de tokens.</w:t>
      </w:r>
    </w:p>
    <w:p w14:paraId="12220D5A" w14:textId="7415914A" w:rsidR="00885276" w:rsidRPr="00C10893" w:rsidRDefault="00885276" w:rsidP="00885276">
      <w:pPr>
        <w:pStyle w:val="Ttulo2"/>
        <w:rPr>
          <w:lang w:val="es-GT"/>
        </w:rPr>
      </w:pPr>
      <w:bookmarkStart w:id="10" w:name="_Toc50591986"/>
      <w:proofErr w:type="spellStart"/>
      <w:r w:rsidRPr="00C10893">
        <w:rPr>
          <w:lang w:val="es-GT"/>
        </w:rPr>
        <w:t>lex_CSS</w:t>
      </w:r>
      <w:bookmarkEnd w:id="10"/>
      <w:proofErr w:type="spellEnd"/>
    </w:p>
    <w:p w14:paraId="36F93990" w14:textId="1F71BC29" w:rsidR="00885276" w:rsidRPr="00C10893" w:rsidRDefault="00C10893" w:rsidP="00D476F7">
      <w:pPr>
        <w:rPr>
          <w:lang w:val="es-GT"/>
        </w:rPr>
      </w:pPr>
      <w:r w:rsidRPr="00C10893">
        <w:rPr>
          <w:lang w:val="es-GT"/>
        </w:rPr>
        <w:t>Clase donde se encuentra to</w:t>
      </w:r>
      <w:r>
        <w:rPr>
          <w:lang w:val="es-GT"/>
        </w:rPr>
        <w:t>do el desarrollo del analizador léxico del lenguaje CSS (CSS) en ella se encuentra toda una lógica de estados para poder reconocer varios caracteres del lenguaje y producir una lista de tokens.</w:t>
      </w:r>
    </w:p>
    <w:p w14:paraId="69B4385B" w14:textId="62FD25EA" w:rsidR="00885276" w:rsidRPr="009B3E9C" w:rsidRDefault="00885276" w:rsidP="00885276">
      <w:pPr>
        <w:pStyle w:val="Ttulo2"/>
        <w:rPr>
          <w:lang w:val="es-GT"/>
        </w:rPr>
      </w:pPr>
      <w:bookmarkStart w:id="11" w:name="_Toc50591987"/>
      <w:proofErr w:type="spellStart"/>
      <w:r w:rsidRPr="009B3E9C">
        <w:rPr>
          <w:lang w:val="es-GT"/>
        </w:rPr>
        <w:t>lex_HTML</w:t>
      </w:r>
      <w:bookmarkEnd w:id="11"/>
      <w:proofErr w:type="spellEnd"/>
    </w:p>
    <w:p w14:paraId="24A45CBF" w14:textId="694C3334" w:rsidR="00885276" w:rsidRPr="00C10893" w:rsidRDefault="00C10893" w:rsidP="00885276">
      <w:pPr>
        <w:rPr>
          <w:lang w:val="es-GT"/>
        </w:rPr>
      </w:pPr>
      <w:r w:rsidRPr="00C10893">
        <w:rPr>
          <w:lang w:val="es-GT"/>
        </w:rPr>
        <w:t>Clase donde se encuentra to</w:t>
      </w:r>
      <w:r>
        <w:rPr>
          <w:lang w:val="es-GT"/>
        </w:rPr>
        <w:t>do el desarrollo del analizador léxico del lenguaje HTML (HTML) en ella se encuentra toda una lógica de estados para poder reconocer varios caracteres del lenguaje y producir una lista de tokens.</w:t>
      </w:r>
    </w:p>
    <w:p w14:paraId="7C935145" w14:textId="3446322D" w:rsidR="00885276" w:rsidRPr="00885276" w:rsidRDefault="00885276" w:rsidP="00885276">
      <w:pPr>
        <w:pStyle w:val="Ttulo2"/>
        <w:rPr>
          <w:lang w:val="en-US"/>
        </w:rPr>
      </w:pPr>
      <w:bookmarkStart w:id="12" w:name="_Toc50591988"/>
      <w:proofErr w:type="spellStart"/>
      <w:r w:rsidRPr="00885276">
        <w:rPr>
          <w:lang w:val="en-US"/>
        </w:rPr>
        <w:t>lex_RM</w:t>
      </w:r>
      <w:r>
        <w:rPr>
          <w:lang w:val="en-US"/>
        </w:rPr>
        <w:t>T</w:t>
      </w:r>
      <w:bookmarkEnd w:id="12"/>
      <w:proofErr w:type="spellEnd"/>
    </w:p>
    <w:p w14:paraId="5364AEC2" w14:textId="123A4F74" w:rsidR="00C10893" w:rsidRPr="00C10893" w:rsidRDefault="00C10893" w:rsidP="00C10893">
      <w:pPr>
        <w:rPr>
          <w:lang w:val="es-GT"/>
        </w:rPr>
      </w:pPr>
      <w:r w:rsidRPr="00C10893">
        <w:rPr>
          <w:lang w:val="es-GT"/>
        </w:rPr>
        <w:t>Clase donde se encuentra to</w:t>
      </w:r>
      <w:r>
        <w:rPr>
          <w:lang w:val="es-GT"/>
        </w:rPr>
        <w:t xml:space="preserve">do el desarrollo del analizador léxico del lenguaje </w:t>
      </w:r>
      <w:proofErr w:type="gramStart"/>
      <w:r>
        <w:rPr>
          <w:lang w:val="es-GT"/>
        </w:rPr>
        <w:t>RMT  en</w:t>
      </w:r>
      <w:proofErr w:type="gramEnd"/>
      <w:r>
        <w:rPr>
          <w:lang w:val="es-GT"/>
        </w:rPr>
        <w:t xml:space="preserve"> ella se encuentra toda una lógica de estados para poder reconocer varios caracteres del lenguaje y producir una lista de tokens. Este es el único lenguaje que luego tendrá un análisis sintáctico. </w:t>
      </w:r>
    </w:p>
    <w:p w14:paraId="69A4934F" w14:textId="03FFB5AD" w:rsidR="00885276" w:rsidRPr="00C10893" w:rsidRDefault="00885276" w:rsidP="00D476F7">
      <w:pPr>
        <w:rPr>
          <w:lang w:val="es-GT"/>
        </w:rPr>
      </w:pPr>
    </w:p>
    <w:p w14:paraId="2DE260D2" w14:textId="49E4C1E8" w:rsidR="00885276" w:rsidRPr="000C1301" w:rsidRDefault="00885276" w:rsidP="00885276">
      <w:pPr>
        <w:pStyle w:val="Ttulo2"/>
      </w:pPr>
      <w:bookmarkStart w:id="13" w:name="_Toc50591989"/>
      <w:proofErr w:type="spellStart"/>
      <w:r>
        <w:t>syn_RMT</w:t>
      </w:r>
      <w:bookmarkEnd w:id="13"/>
      <w:proofErr w:type="spellEnd"/>
    </w:p>
    <w:p w14:paraId="5656A943" w14:textId="54F3EF6E" w:rsidR="00885276" w:rsidRPr="00C10893" w:rsidRDefault="00C10893" w:rsidP="00D476F7">
      <w:pPr>
        <w:rPr>
          <w:lang w:val="es-GT"/>
        </w:rPr>
      </w:pPr>
      <w:r>
        <w:rPr>
          <w:lang w:val="es-GT"/>
        </w:rPr>
        <w:t>Analizador sintáctico a partir de la lista de tokens del lenguaje RMT, en este se encuentra una lógica a partir de una gramática donde cada parte de la gramática (Terminales, No Terminales y Producciones) son estados. Este método para crear un análisis sintáctico es comúnmente llamado “Parea”.</w:t>
      </w:r>
    </w:p>
    <w:p w14:paraId="1C64BA1C" w14:textId="3874A624" w:rsidR="00885276" w:rsidRPr="00C10893" w:rsidRDefault="00885276" w:rsidP="00885276">
      <w:pPr>
        <w:pStyle w:val="Ttulo2"/>
        <w:rPr>
          <w:lang w:val="es-GT"/>
        </w:rPr>
      </w:pPr>
      <w:bookmarkStart w:id="14" w:name="_Toc50591990"/>
      <w:proofErr w:type="spellStart"/>
      <w:r w:rsidRPr="00C10893">
        <w:rPr>
          <w:lang w:val="es-GT"/>
        </w:rPr>
        <w:t>error_Report</w:t>
      </w:r>
      <w:bookmarkEnd w:id="14"/>
      <w:proofErr w:type="spellEnd"/>
    </w:p>
    <w:p w14:paraId="6E1680A0" w14:textId="06102D86" w:rsidR="00885276" w:rsidRPr="00C10893" w:rsidRDefault="00C10893" w:rsidP="00885276">
      <w:pPr>
        <w:rPr>
          <w:lang w:val="es-GT"/>
        </w:rPr>
      </w:pPr>
      <w:r>
        <w:rPr>
          <w:lang w:val="es-GT"/>
        </w:rPr>
        <w:t>Clase donde se encuentra el machote para realizar un reporte de una tabla HTML a partir de los errores léxicos producidos en el análisis de uno de los lenguajes (JS, CSS, HTML o RMT)</w:t>
      </w:r>
    </w:p>
    <w:p w14:paraId="7198DCFD" w14:textId="5F3AD5DB" w:rsidR="00885276" w:rsidRPr="00C10893" w:rsidRDefault="00885276" w:rsidP="00885276">
      <w:pPr>
        <w:pStyle w:val="Ttulo2"/>
        <w:rPr>
          <w:lang w:val="es-GT"/>
        </w:rPr>
      </w:pPr>
      <w:bookmarkStart w:id="15" w:name="_Toc50591991"/>
      <w:proofErr w:type="spellStart"/>
      <w:r w:rsidRPr="00C10893">
        <w:rPr>
          <w:lang w:val="es-GT"/>
        </w:rPr>
        <w:t>css_Report</w:t>
      </w:r>
      <w:bookmarkEnd w:id="15"/>
      <w:proofErr w:type="spellEnd"/>
    </w:p>
    <w:p w14:paraId="15978D10" w14:textId="5D36DC92" w:rsidR="00885276" w:rsidRDefault="00C10893" w:rsidP="00885276">
      <w:pPr>
        <w:rPr>
          <w:lang w:val="es-GT"/>
        </w:rPr>
      </w:pPr>
      <w:r w:rsidRPr="00C10893">
        <w:rPr>
          <w:lang w:val="es-GT"/>
        </w:rPr>
        <w:t>Clase donde se</w:t>
      </w:r>
      <w:r>
        <w:rPr>
          <w:lang w:val="es-GT"/>
        </w:rPr>
        <w:t xml:space="preserve"> encuentra el machote para realizar un reporte de una tabla HTML a partir de los estados que se van </w:t>
      </w:r>
      <w:r w:rsidR="00FA4E74">
        <w:rPr>
          <w:lang w:val="es-GT"/>
        </w:rPr>
        <w:t>transitando</w:t>
      </w:r>
      <w:r>
        <w:rPr>
          <w:lang w:val="es-GT"/>
        </w:rPr>
        <w:t xml:space="preserve"> </w:t>
      </w:r>
      <w:r w:rsidR="00FA4E74">
        <w:rPr>
          <w:lang w:val="es-GT"/>
        </w:rPr>
        <w:t>durante el</w:t>
      </w:r>
      <w:r>
        <w:rPr>
          <w:lang w:val="es-GT"/>
        </w:rPr>
        <w:t xml:space="preserve"> análisis del lenguaje CSS.</w:t>
      </w:r>
    </w:p>
    <w:p w14:paraId="1CB8C647" w14:textId="25828AF5" w:rsidR="00FC24B8" w:rsidRDefault="00FC24B8" w:rsidP="00FC24B8">
      <w:pPr>
        <w:rPr>
          <w:lang w:val="es-GT"/>
        </w:rPr>
      </w:pPr>
    </w:p>
    <w:p w14:paraId="04BD53A6" w14:textId="7AB22BBC" w:rsidR="00FC24B8" w:rsidRPr="00C10893" w:rsidRDefault="00FC24B8" w:rsidP="00FC24B8">
      <w:pPr>
        <w:pStyle w:val="Ttulo2"/>
        <w:rPr>
          <w:lang w:val="es-GT"/>
        </w:rPr>
      </w:pPr>
      <w:bookmarkStart w:id="16" w:name="_Toc50591992"/>
      <w:r>
        <w:rPr>
          <w:lang w:val="es-GT"/>
        </w:rPr>
        <w:t>Grafos</w:t>
      </w:r>
      <w:bookmarkEnd w:id="16"/>
    </w:p>
    <w:p w14:paraId="6E3EAD4A" w14:textId="753F86EF" w:rsidR="00FC24B8" w:rsidRDefault="00FC24B8" w:rsidP="00FC24B8">
      <w:pPr>
        <w:rPr>
          <w:lang w:val="es-GT"/>
        </w:rPr>
      </w:pPr>
      <w:r w:rsidRPr="00C10893">
        <w:rPr>
          <w:lang w:val="es-GT"/>
        </w:rPr>
        <w:t>Clase donde se</w:t>
      </w:r>
      <w:r>
        <w:rPr>
          <w:lang w:val="es-GT"/>
        </w:rPr>
        <w:t xml:space="preserve"> encuentra </w:t>
      </w:r>
      <w:r>
        <w:rPr>
          <w:lang w:val="es-GT"/>
        </w:rPr>
        <w:t>los comandos para graficar con la herramienta “</w:t>
      </w:r>
      <w:proofErr w:type="spellStart"/>
      <w:r>
        <w:rPr>
          <w:lang w:val="es-GT"/>
        </w:rPr>
        <w:t>graphviz</w:t>
      </w:r>
      <w:proofErr w:type="spellEnd"/>
      <w:r>
        <w:rPr>
          <w:lang w:val="es-GT"/>
        </w:rPr>
        <w:t>” los diagramas de estados que se usaron en “JS” específicamente “ID”, “</w:t>
      </w:r>
      <w:proofErr w:type="spellStart"/>
      <w:r>
        <w:rPr>
          <w:lang w:val="es-GT"/>
        </w:rPr>
        <w:t>String</w:t>
      </w:r>
      <w:proofErr w:type="spellEnd"/>
      <w:r>
        <w:rPr>
          <w:lang w:val="es-GT"/>
        </w:rPr>
        <w:t>” y “Comentario Unilinea”.</w:t>
      </w:r>
    </w:p>
    <w:p w14:paraId="1C199300" w14:textId="77777777" w:rsidR="00FC24B8" w:rsidRPr="00FC24B8" w:rsidRDefault="00FC24B8" w:rsidP="00FC24B8">
      <w:pPr>
        <w:rPr>
          <w:lang w:val="es-GT"/>
        </w:rPr>
      </w:pPr>
    </w:p>
    <w:p w14:paraId="3D1B0927" w14:textId="6C845EAC" w:rsidR="00D55CBC" w:rsidRDefault="001E64F4" w:rsidP="0038563B">
      <w:pPr>
        <w:pStyle w:val="Ttulo1"/>
        <w:rPr>
          <w:lang w:val="es-GT"/>
        </w:rPr>
      </w:pPr>
      <w:bookmarkStart w:id="17" w:name="_Toc50591993"/>
      <w:r>
        <w:rPr>
          <w:lang w:val="es-GT"/>
        </w:rPr>
        <w:lastRenderedPageBreak/>
        <w:t>Expresiones Regulares Utilizadas mas importantes en el análisis léxico de los 4 lenguajes</w:t>
      </w:r>
      <w:bookmarkEnd w:id="17"/>
      <w:r>
        <w:rPr>
          <w:lang w:val="es-GT"/>
        </w:rPr>
        <w:t xml:space="preserve"> </w:t>
      </w:r>
    </w:p>
    <w:p w14:paraId="2D30E472" w14:textId="47B8BBE9" w:rsidR="001E64F4" w:rsidRDefault="001E64F4" w:rsidP="00885276">
      <w:pPr>
        <w:pStyle w:val="nfasis2"/>
        <w:rPr>
          <w:lang w:val="es-GT"/>
        </w:rPr>
      </w:pPr>
    </w:p>
    <w:p w14:paraId="1F412063" w14:textId="77ED7584" w:rsidR="001E64F4" w:rsidRPr="0038563B" w:rsidRDefault="001E64F4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t>Identificador</w:t>
      </w:r>
    </w:p>
    <w:p w14:paraId="6BC22F61" w14:textId="723F2569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ID(ID)*</w:t>
      </w:r>
    </w:p>
    <w:p w14:paraId="7B8B313D" w14:textId="09BCF905" w:rsidR="0038563B" w:rsidRPr="0038563B" w:rsidRDefault="00325EF8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31A9EA2B" wp14:editId="239A82FA">
            <wp:extent cx="2400300" cy="2050256"/>
            <wp:effectExtent l="76200" t="76200" r="133350" b="1409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4255" t="22308" r="8213" b="41746"/>
                    <a:stretch/>
                  </pic:blipFill>
                  <pic:spPr bwMode="auto">
                    <a:xfrm>
                      <a:off x="0" y="0"/>
                      <a:ext cx="2428911" cy="2074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5F0FD" w14:textId="47D27383" w:rsidR="001E64F4" w:rsidRPr="0038563B" w:rsidRDefault="001E64F4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t>Entero</w:t>
      </w:r>
    </w:p>
    <w:p w14:paraId="6FA64ECA" w14:textId="799F66FE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D(D)*</w:t>
      </w:r>
    </w:p>
    <w:p w14:paraId="733F049F" w14:textId="20205493" w:rsidR="00325EF8" w:rsidRPr="0038563B" w:rsidRDefault="00325EF8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1359506A" wp14:editId="752C8BBA">
            <wp:extent cx="2416472" cy="2371725"/>
            <wp:effectExtent l="76200" t="76200" r="136525" b="1238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268" t="17535" r="7199" b="41161"/>
                    <a:stretch/>
                  </pic:blipFill>
                  <pic:spPr bwMode="auto">
                    <a:xfrm>
                      <a:off x="0" y="0"/>
                      <a:ext cx="2427034" cy="23820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B492C" w14:textId="77777777" w:rsidR="00011A0F" w:rsidRDefault="00011A0F" w:rsidP="00885276">
      <w:pPr>
        <w:pStyle w:val="nfasis2"/>
        <w:rPr>
          <w:sz w:val="44"/>
          <w:szCs w:val="44"/>
          <w:lang w:val="es-GT"/>
        </w:rPr>
      </w:pPr>
    </w:p>
    <w:p w14:paraId="54655A2A" w14:textId="77777777" w:rsidR="00011A0F" w:rsidRDefault="00011A0F" w:rsidP="00885276">
      <w:pPr>
        <w:pStyle w:val="nfasis2"/>
        <w:rPr>
          <w:sz w:val="44"/>
          <w:szCs w:val="44"/>
          <w:lang w:val="es-GT"/>
        </w:rPr>
      </w:pPr>
    </w:p>
    <w:p w14:paraId="07DBB0FD" w14:textId="77777777" w:rsidR="00011A0F" w:rsidRDefault="00011A0F" w:rsidP="00885276">
      <w:pPr>
        <w:pStyle w:val="nfasis2"/>
        <w:rPr>
          <w:sz w:val="44"/>
          <w:szCs w:val="44"/>
          <w:lang w:val="es-GT"/>
        </w:rPr>
      </w:pPr>
    </w:p>
    <w:p w14:paraId="2ACCD110" w14:textId="77777777" w:rsidR="00011A0F" w:rsidRDefault="00011A0F" w:rsidP="00885276">
      <w:pPr>
        <w:pStyle w:val="nfasis2"/>
        <w:rPr>
          <w:sz w:val="44"/>
          <w:szCs w:val="44"/>
          <w:lang w:val="es-GT"/>
        </w:rPr>
      </w:pPr>
    </w:p>
    <w:p w14:paraId="0E36D15C" w14:textId="122183E0" w:rsidR="001E64F4" w:rsidRPr="0038563B" w:rsidRDefault="001E64F4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lastRenderedPageBreak/>
        <w:t>Decimal</w:t>
      </w:r>
    </w:p>
    <w:p w14:paraId="3136BE2B" w14:textId="52EC9582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D(D)</w:t>
      </w:r>
      <w:proofErr w:type="gramStart"/>
      <w:r w:rsidR="00011A0F">
        <w:rPr>
          <w:sz w:val="40"/>
          <w:szCs w:val="40"/>
          <w:lang w:val="es-GT"/>
        </w:rPr>
        <w:t xml:space="preserve">* </w:t>
      </w:r>
      <w:r w:rsidRPr="0038563B">
        <w:rPr>
          <w:sz w:val="40"/>
          <w:szCs w:val="40"/>
          <w:lang w:val="es-GT"/>
        </w:rPr>
        <w:t>.</w:t>
      </w:r>
      <w:proofErr w:type="gramEnd"/>
      <w:r w:rsidRPr="0038563B">
        <w:rPr>
          <w:sz w:val="40"/>
          <w:szCs w:val="40"/>
          <w:lang w:val="es-GT"/>
        </w:rPr>
        <w:t xml:space="preserve"> </w:t>
      </w:r>
      <w:r w:rsidR="00011A0F">
        <w:rPr>
          <w:sz w:val="40"/>
          <w:szCs w:val="40"/>
          <w:lang w:val="es-GT"/>
        </w:rPr>
        <w:t xml:space="preserve"> </w:t>
      </w:r>
      <w:r w:rsidRPr="0038563B">
        <w:rPr>
          <w:sz w:val="40"/>
          <w:szCs w:val="40"/>
          <w:lang w:val="es-GT"/>
        </w:rPr>
        <w:t>D(D)*</w:t>
      </w:r>
    </w:p>
    <w:p w14:paraId="71078CC8" w14:textId="52A67286" w:rsidR="00011A0F" w:rsidRPr="0038563B" w:rsidRDefault="00617B13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56847032" wp14:editId="37016E3F">
            <wp:extent cx="2524125" cy="3452352"/>
            <wp:effectExtent l="76200" t="76200" r="123825" b="129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2432" t="21626" r="3349" b="16417"/>
                    <a:stretch/>
                  </pic:blipFill>
                  <pic:spPr bwMode="auto">
                    <a:xfrm>
                      <a:off x="0" y="0"/>
                      <a:ext cx="2536522" cy="34693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CCB76" w14:textId="26086809" w:rsidR="001E64F4" w:rsidRPr="0038563B" w:rsidRDefault="0092301A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t>Cadena Simple</w:t>
      </w:r>
    </w:p>
    <w:p w14:paraId="2B8BEAA0" w14:textId="5C79D76A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‘(. |\S) * ‘</w:t>
      </w:r>
    </w:p>
    <w:p w14:paraId="4949D6BF" w14:textId="26AA6B22" w:rsidR="00617B13" w:rsidRPr="0038563B" w:rsidRDefault="00061952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72DCAF2C" wp14:editId="7333BF0E">
            <wp:extent cx="2552700" cy="2967440"/>
            <wp:effectExtent l="76200" t="76200" r="133350" b="13779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8105" t="21042" r="3350" b="29471"/>
                    <a:stretch/>
                  </pic:blipFill>
                  <pic:spPr bwMode="auto">
                    <a:xfrm>
                      <a:off x="0" y="0"/>
                      <a:ext cx="2569845" cy="29873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DBEB7" w14:textId="77777777" w:rsidR="00061952" w:rsidRDefault="00061952" w:rsidP="00885276">
      <w:pPr>
        <w:pStyle w:val="nfasis2"/>
        <w:rPr>
          <w:sz w:val="44"/>
          <w:szCs w:val="44"/>
          <w:lang w:val="es-GT"/>
        </w:rPr>
      </w:pPr>
    </w:p>
    <w:p w14:paraId="2556731F" w14:textId="77777777" w:rsidR="00061952" w:rsidRDefault="00061952" w:rsidP="00885276">
      <w:pPr>
        <w:pStyle w:val="nfasis2"/>
        <w:rPr>
          <w:sz w:val="44"/>
          <w:szCs w:val="44"/>
          <w:lang w:val="es-GT"/>
        </w:rPr>
      </w:pPr>
    </w:p>
    <w:p w14:paraId="78EAD22D" w14:textId="77777777" w:rsidR="00061952" w:rsidRDefault="00061952" w:rsidP="00885276">
      <w:pPr>
        <w:pStyle w:val="nfasis2"/>
        <w:rPr>
          <w:sz w:val="44"/>
          <w:szCs w:val="44"/>
          <w:lang w:val="es-GT"/>
        </w:rPr>
      </w:pPr>
    </w:p>
    <w:p w14:paraId="0816A77D" w14:textId="008B3E8A" w:rsidR="0092301A" w:rsidRPr="0038563B" w:rsidRDefault="0092301A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lastRenderedPageBreak/>
        <w:t>Cadena Doble</w:t>
      </w:r>
    </w:p>
    <w:p w14:paraId="6648F067" w14:textId="30C0440A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“(. |\S) * “</w:t>
      </w:r>
    </w:p>
    <w:p w14:paraId="5AFF07A0" w14:textId="6EECE194" w:rsidR="00617B13" w:rsidRPr="0038563B" w:rsidRDefault="00061952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1096D0E5" wp14:editId="04D8AADA">
            <wp:extent cx="2552700" cy="2967440"/>
            <wp:effectExtent l="76200" t="76200" r="133350" b="13779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8105" t="21042" r="3350" b="29471"/>
                    <a:stretch/>
                  </pic:blipFill>
                  <pic:spPr bwMode="auto">
                    <a:xfrm>
                      <a:off x="0" y="0"/>
                      <a:ext cx="2569845" cy="29873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DCC54" w14:textId="6AEDB55E" w:rsidR="0092301A" w:rsidRPr="0038563B" w:rsidRDefault="0092301A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t>Comentarios Multilínea</w:t>
      </w:r>
    </w:p>
    <w:p w14:paraId="3C53CC0A" w14:textId="342E6C55" w:rsidR="0092301A" w:rsidRDefault="0092301A" w:rsidP="00885276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(/*) (. |\S) * (*/)</w:t>
      </w:r>
    </w:p>
    <w:p w14:paraId="73FED45D" w14:textId="30E79930" w:rsidR="00370A8D" w:rsidRPr="0038563B" w:rsidRDefault="00A4294D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3FEC9FAD" wp14:editId="157F6413">
            <wp:extent cx="2514793" cy="3477883"/>
            <wp:effectExtent l="76200" t="76200" r="133350" b="1422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4589" t="16322" r="4381" b="23152"/>
                    <a:stretch/>
                  </pic:blipFill>
                  <pic:spPr bwMode="auto">
                    <a:xfrm>
                      <a:off x="0" y="0"/>
                      <a:ext cx="2530908" cy="35001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30160" w14:textId="77777777" w:rsidR="00A4294D" w:rsidRDefault="00A4294D" w:rsidP="00885276">
      <w:pPr>
        <w:pStyle w:val="nfasis2"/>
        <w:rPr>
          <w:sz w:val="44"/>
          <w:szCs w:val="44"/>
          <w:lang w:val="es-GT"/>
        </w:rPr>
      </w:pPr>
    </w:p>
    <w:p w14:paraId="6C6EBB5B" w14:textId="77777777" w:rsidR="00A4294D" w:rsidRDefault="00A4294D" w:rsidP="00885276">
      <w:pPr>
        <w:pStyle w:val="nfasis2"/>
        <w:rPr>
          <w:sz w:val="44"/>
          <w:szCs w:val="44"/>
          <w:lang w:val="es-GT"/>
        </w:rPr>
      </w:pPr>
    </w:p>
    <w:p w14:paraId="4B7DD98F" w14:textId="77777777" w:rsidR="00A4294D" w:rsidRDefault="00A4294D" w:rsidP="00885276">
      <w:pPr>
        <w:pStyle w:val="nfasis2"/>
        <w:rPr>
          <w:sz w:val="44"/>
          <w:szCs w:val="44"/>
          <w:lang w:val="es-GT"/>
        </w:rPr>
      </w:pPr>
    </w:p>
    <w:p w14:paraId="04494CF3" w14:textId="6F167470" w:rsidR="0092301A" w:rsidRPr="0038563B" w:rsidRDefault="0092301A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lastRenderedPageBreak/>
        <w:t>Comentario Unilinea</w:t>
      </w:r>
    </w:p>
    <w:p w14:paraId="76C2DD8C" w14:textId="1150F0B8" w:rsidR="00370A8D" w:rsidRDefault="00A4294D" w:rsidP="00885276">
      <w:pPr>
        <w:pStyle w:val="nfasis2"/>
        <w:rPr>
          <w:sz w:val="40"/>
          <w:szCs w:val="40"/>
          <w:lang w:val="es-GT"/>
        </w:rPr>
      </w:pPr>
      <w:r>
        <w:rPr>
          <w:sz w:val="40"/>
          <w:szCs w:val="40"/>
          <w:lang w:val="es-GT"/>
        </w:rPr>
        <w:t xml:space="preserve">// </w:t>
      </w:r>
      <w:r w:rsidR="00370A8D" w:rsidRPr="00370A8D">
        <w:rPr>
          <w:sz w:val="40"/>
          <w:szCs w:val="40"/>
          <w:lang w:val="es-GT"/>
        </w:rPr>
        <w:t>(.)*(\n)</w:t>
      </w:r>
    </w:p>
    <w:p w14:paraId="692F8B99" w14:textId="6EB43A90" w:rsidR="00A4294D" w:rsidRDefault="00261A19" w:rsidP="00885276">
      <w:pPr>
        <w:pStyle w:val="nfasis2"/>
        <w:rPr>
          <w:sz w:val="40"/>
          <w:szCs w:val="40"/>
          <w:lang w:val="es-GT"/>
        </w:rPr>
      </w:pPr>
      <w:r>
        <w:rPr>
          <w:noProof/>
        </w:rPr>
        <w:drawing>
          <wp:inline distT="0" distB="0" distL="0" distR="0" wp14:anchorId="1337A8D7" wp14:editId="16141480">
            <wp:extent cx="2945586" cy="3571336"/>
            <wp:effectExtent l="76200" t="76200" r="140970" b="12446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6976" t="21440" r="4932" b="27210"/>
                    <a:stretch/>
                  </pic:blipFill>
                  <pic:spPr bwMode="auto">
                    <a:xfrm>
                      <a:off x="0" y="0"/>
                      <a:ext cx="2959965" cy="3588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C86D" w14:textId="081A5F33" w:rsidR="0092301A" w:rsidRPr="0038563B" w:rsidRDefault="0092301A" w:rsidP="00885276">
      <w:pPr>
        <w:pStyle w:val="nfasis2"/>
        <w:rPr>
          <w:sz w:val="44"/>
          <w:szCs w:val="44"/>
          <w:lang w:val="es-GT"/>
        </w:rPr>
      </w:pPr>
      <w:r w:rsidRPr="0038563B">
        <w:rPr>
          <w:sz w:val="44"/>
          <w:szCs w:val="44"/>
          <w:lang w:val="es-GT"/>
        </w:rPr>
        <w:t>Tags</w:t>
      </w:r>
    </w:p>
    <w:p w14:paraId="6CA89565" w14:textId="6D4B8634" w:rsidR="0092301A" w:rsidRPr="0038563B" w:rsidRDefault="0092301A" w:rsidP="0092301A">
      <w:pPr>
        <w:pStyle w:val="nfasis2"/>
        <w:rPr>
          <w:sz w:val="40"/>
          <w:szCs w:val="40"/>
          <w:lang w:val="es-GT"/>
        </w:rPr>
      </w:pPr>
      <w:r w:rsidRPr="0038563B">
        <w:rPr>
          <w:sz w:val="40"/>
          <w:szCs w:val="40"/>
          <w:lang w:val="es-GT"/>
        </w:rPr>
        <w:t>(&gt;) (. |\S) * (&lt;)</w:t>
      </w:r>
    </w:p>
    <w:p w14:paraId="314D2FC8" w14:textId="77777777" w:rsidR="0092301A" w:rsidRDefault="0092301A" w:rsidP="00885276">
      <w:pPr>
        <w:pStyle w:val="nfasis2"/>
        <w:rPr>
          <w:lang w:val="es-GT"/>
        </w:rPr>
      </w:pPr>
    </w:p>
    <w:p w14:paraId="777FBEFE" w14:textId="7C1EB522" w:rsidR="001E64F4" w:rsidRPr="001E64F4" w:rsidRDefault="00A4294D" w:rsidP="00885276">
      <w:pPr>
        <w:pStyle w:val="nfasis2"/>
        <w:rPr>
          <w:lang w:val="es-GT"/>
        </w:rPr>
      </w:pPr>
      <w:r>
        <w:rPr>
          <w:noProof/>
        </w:rPr>
        <w:drawing>
          <wp:inline distT="0" distB="0" distL="0" distR="0" wp14:anchorId="4117D0A3" wp14:editId="49ABDDA6">
            <wp:extent cx="2552700" cy="2967440"/>
            <wp:effectExtent l="76200" t="76200" r="133350" b="13779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8105" t="21042" r="3350" b="29471"/>
                    <a:stretch/>
                  </pic:blipFill>
                  <pic:spPr bwMode="auto">
                    <a:xfrm>
                      <a:off x="0" y="0"/>
                      <a:ext cx="2569845" cy="29873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AFD26" w14:textId="6CFCDD36" w:rsidR="002063EE" w:rsidRDefault="0044257C" w:rsidP="002063EE">
      <w:pPr>
        <w:pStyle w:val="Ttulo1"/>
        <w:rPr>
          <w:lang w:bidi="es-ES"/>
        </w:rPr>
      </w:pPr>
      <w:bookmarkStart w:id="18" w:name="_Toc50591994"/>
      <w:r>
        <w:rPr>
          <w:lang w:bidi="es-ES"/>
        </w:rPr>
        <w:lastRenderedPageBreak/>
        <w:t>GRAMÁTICA</w:t>
      </w:r>
      <w:bookmarkEnd w:id="18"/>
    </w:p>
    <w:p w14:paraId="259A8EAC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S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-&gt;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>E R</w:t>
      </w:r>
    </w:p>
    <w:p w14:paraId="356022B1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R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-&gt;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E R</w:t>
      </w:r>
    </w:p>
    <w:p w14:paraId="441FC1B5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  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|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>EPSILON</w:t>
      </w:r>
    </w:p>
    <w:p w14:paraId="11571BB1" w14:textId="77777777" w:rsidR="0044257C" w:rsidRPr="009B3E9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>E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-&gt;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T EP</w:t>
      </w:r>
    </w:p>
    <w:p w14:paraId="55CE0E18" w14:textId="77777777" w:rsidR="0044257C" w:rsidRPr="009B3E9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EP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-&gt;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+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T EP</w:t>
      </w:r>
    </w:p>
    <w:p w14:paraId="5CFFA2C8" w14:textId="77777777" w:rsidR="0044257C" w:rsidRPr="009B3E9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   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|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T EP</w:t>
      </w:r>
    </w:p>
    <w:p w14:paraId="5614BA5B" w14:textId="77777777" w:rsidR="0044257C" w:rsidRPr="009B3E9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   </w:t>
      </w:r>
      <w:r w:rsidRPr="009B3E9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|</w:t>
      </w: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EPSILON</w:t>
      </w:r>
    </w:p>
    <w:p w14:paraId="743E1DE1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n-US" w:eastAsia="es-GT"/>
        </w:rPr>
      </w:pPr>
      <w:r w:rsidRPr="009B3E9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>T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n-US" w:eastAsia="es-GT"/>
        </w:rPr>
        <w:t>-&gt;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>F TP</w:t>
      </w:r>
    </w:p>
    <w:p w14:paraId="0E0D455D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n-US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     TP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n-US" w:eastAsia="es-GT"/>
        </w:rPr>
        <w:t>-&gt;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n-US" w:eastAsia="es-GT"/>
        </w:rPr>
        <w:t>*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F TP</w:t>
      </w:r>
    </w:p>
    <w:p w14:paraId="2E2AC7BE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b/>
          <w:bCs/>
          <w:color w:val="000000"/>
          <w:sz w:val="20"/>
          <w:lang w:val="en-US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      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n-US" w:eastAsia="es-GT"/>
        </w:rPr>
        <w:t>|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</w:t>
      </w:r>
      <w:r w:rsidRPr="0044257C">
        <w:rPr>
          <w:rFonts w:ascii="Courier New" w:eastAsia="Times New Roman" w:hAnsi="Courier New" w:cs="Courier New"/>
          <w:b/>
          <w:bCs/>
          <w:color w:val="000000"/>
          <w:sz w:val="20"/>
          <w:lang w:val="en-US" w:eastAsia="es-GT"/>
        </w:rPr>
        <w:t>/ F TP</w:t>
      </w:r>
    </w:p>
    <w:p w14:paraId="3A3D9E63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n-US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      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n-US" w:eastAsia="es-GT"/>
        </w:rPr>
        <w:t>|</w:t>
      </w: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EPSILON</w:t>
      </w:r>
    </w:p>
    <w:p w14:paraId="68F2180D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n-US" w:eastAsia="es-GT"/>
        </w:rPr>
        <w:t xml:space="preserve">      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>F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-</w:t>
      </w:r>
      <w:proofErr w:type="gramStart"/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&gt;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(</w:t>
      </w:r>
      <w:proofErr w:type="gramEnd"/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>E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)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</w:t>
      </w:r>
    </w:p>
    <w:p w14:paraId="2A918DA1" w14:textId="77777777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Courier New" w:eastAsia="Times New Roman" w:hAnsi="Courier New" w:cs="Courier New"/>
          <w:color w:val="000000"/>
          <w:sz w:val="20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 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|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NUMERO </w:t>
      </w:r>
    </w:p>
    <w:p w14:paraId="2CF32A56" w14:textId="115EFAD0" w:rsidR="0044257C" w:rsidRPr="0044257C" w:rsidRDefault="0044257C" w:rsidP="0044257C">
      <w:pPr>
        <w:shd w:val="clear" w:color="auto" w:fill="FFFFFF"/>
        <w:spacing w:line="240" w:lineRule="auto"/>
        <w:contextualSpacing w:val="0"/>
        <w:rPr>
          <w:rFonts w:ascii="Times New Roman" w:eastAsia="Times New Roman" w:hAnsi="Times New Roman" w:cs="Times New Roman"/>
          <w:color w:val="auto"/>
          <w:szCs w:val="24"/>
          <w:lang w:val="es-GT" w:eastAsia="es-GT"/>
        </w:rPr>
      </w:pP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        </w:t>
      </w:r>
      <w:r w:rsidRPr="0044257C">
        <w:rPr>
          <w:rFonts w:ascii="Courier New" w:eastAsia="Times New Roman" w:hAnsi="Courier New" w:cs="Courier New"/>
          <w:b/>
          <w:bCs/>
          <w:color w:val="000080"/>
          <w:sz w:val="20"/>
          <w:lang w:val="es-GT" w:eastAsia="es-GT"/>
        </w:rPr>
        <w:t>|</w:t>
      </w:r>
      <w:r w:rsidRPr="0044257C">
        <w:rPr>
          <w:rFonts w:ascii="Courier New" w:eastAsia="Times New Roman" w:hAnsi="Courier New" w:cs="Courier New"/>
          <w:color w:val="000000"/>
          <w:sz w:val="20"/>
          <w:lang w:val="es-GT" w:eastAsia="es-GT"/>
        </w:rPr>
        <w:t xml:space="preserve"> ID  </w:t>
      </w:r>
    </w:p>
    <w:p w14:paraId="3BBF40AD" w14:textId="0337DE7C" w:rsidR="0044257C" w:rsidRPr="0044257C" w:rsidRDefault="0044257C" w:rsidP="0044257C">
      <w:pPr>
        <w:rPr>
          <w:lang w:bidi="es-ES"/>
        </w:rPr>
      </w:pPr>
    </w:p>
    <w:sectPr w:rsidR="0044257C" w:rsidRPr="0044257C" w:rsidSect="00911CD5">
      <w:headerReference w:type="default" r:id="rId24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7D0CAB" w14:textId="77777777" w:rsidR="0015495D" w:rsidRDefault="0015495D" w:rsidP="00A91D75">
      <w:r>
        <w:separator/>
      </w:r>
    </w:p>
  </w:endnote>
  <w:endnote w:type="continuationSeparator" w:id="0">
    <w:p w14:paraId="4FCDE259" w14:textId="77777777" w:rsidR="0015495D" w:rsidRDefault="0015495D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68821F" w14:textId="77777777" w:rsidR="0015495D" w:rsidRDefault="0015495D" w:rsidP="00A91D75">
      <w:r>
        <w:separator/>
      </w:r>
    </w:p>
  </w:footnote>
  <w:footnote w:type="continuationSeparator" w:id="0">
    <w:p w14:paraId="1A123CE0" w14:textId="77777777" w:rsidR="0015495D" w:rsidRDefault="0015495D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62687322" w14:textId="77777777" w:rsidTr="00A7217A">
      <w:trPr>
        <w:trHeight w:val="1060"/>
      </w:trPr>
      <w:tc>
        <w:tcPr>
          <w:tcW w:w="5861" w:type="dxa"/>
        </w:tcPr>
        <w:p w14:paraId="2CD20303" w14:textId="77777777" w:rsidR="008759A8" w:rsidRDefault="008759A8" w:rsidP="00A7217A">
          <w:pPr>
            <w:pStyle w:val="Encabezado"/>
            <w:spacing w:after="0"/>
          </w:pPr>
          <w:r w:rsidRPr="008759A8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3784A601" wp14:editId="76E14056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19934C9D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0FCA63EF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A6E2A7D" wp14:editId="2F60D201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6B63F4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A6E2A7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2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" filled="f" stroked="f" strokeweight=".5pt">
                    <v:textbox inset="0,0,0,0">
                      <w:txbxContent>
                        <w:p w14:paraId="1B6B63F4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30654CFA" wp14:editId="3946D9C7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3D16A5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30654CFA" id="Rectángulo: Una sola esquina cortada 15" o:spid="_x0000_s1029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793D16A5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E60310C"/>
    <w:multiLevelType w:val="hybridMultilevel"/>
    <w:tmpl w:val="013CB442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E0605E8"/>
    <w:multiLevelType w:val="hybridMultilevel"/>
    <w:tmpl w:val="319443F8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3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5"/>
  </w:num>
  <w:num w:numId="23">
    <w:abstractNumId w:val="3"/>
  </w:num>
  <w:num w:numId="24">
    <w:abstractNumId w:val="1"/>
  </w:num>
  <w:num w:numId="25">
    <w:abstractNumId w:val="8"/>
  </w:num>
  <w:num w:numId="26">
    <w:abstractNumId w:val="11"/>
  </w:num>
  <w:num w:numId="27">
    <w:abstractNumId w:val="6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1A1"/>
    <w:rsid w:val="00011A0F"/>
    <w:rsid w:val="0002111D"/>
    <w:rsid w:val="00061952"/>
    <w:rsid w:val="000C1301"/>
    <w:rsid w:val="000E4D15"/>
    <w:rsid w:val="00150CA9"/>
    <w:rsid w:val="0015495D"/>
    <w:rsid w:val="00184B35"/>
    <w:rsid w:val="001865F2"/>
    <w:rsid w:val="001E59F3"/>
    <w:rsid w:val="001E64F4"/>
    <w:rsid w:val="002063EE"/>
    <w:rsid w:val="002130C8"/>
    <w:rsid w:val="00226FF2"/>
    <w:rsid w:val="00261A19"/>
    <w:rsid w:val="002B67D3"/>
    <w:rsid w:val="002C5F1C"/>
    <w:rsid w:val="002F78B7"/>
    <w:rsid w:val="00325EF8"/>
    <w:rsid w:val="00342438"/>
    <w:rsid w:val="00346E06"/>
    <w:rsid w:val="00370A8D"/>
    <w:rsid w:val="0038563B"/>
    <w:rsid w:val="003F429C"/>
    <w:rsid w:val="0044257C"/>
    <w:rsid w:val="004A3529"/>
    <w:rsid w:val="004C0AD1"/>
    <w:rsid w:val="005571E5"/>
    <w:rsid w:val="00577305"/>
    <w:rsid w:val="005A098B"/>
    <w:rsid w:val="005C2E0B"/>
    <w:rsid w:val="006003D5"/>
    <w:rsid w:val="00617B13"/>
    <w:rsid w:val="006B7FC2"/>
    <w:rsid w:val="007415F8"/>
    <w:rsid w:val="00751E57"/>
    <w:rsid w:val="00760843"/>
    <w:rsid w:val="007B0DFA"/>
    <w:rsid w:val="007E5E59"/>
    <w:rsid w:val="008034BE"/>
    <w:rsid w:val="00823D33"/>
    <w:rsid w:val="008759A8"/>
    <w:rsid w:val="00885276"/>
    <w:rsid w:val="00895034"/>
    <w:rsid w:val="008B46AB"/>
    <w:rsid w:val="008E707B"/>
    <w:rsid w:val="00911CD5"/>
    <w:rsid w:val="009210A6"/>
    <w:rsid w:val="0092301A"/>
    <w:rsid w:val="00924378"/>
    <w:rsid w:val="00944D7A"/>
    <w:rsid w:val="009A0F76"/>
    <w:rsid w:val="009B3E9C"/>
    <w:rsid w:val="009D5EFC"/>
    <w:rsid w:val="00A03BCD"/>
    <w:rsid w:val="00A4294D"/>
    <w:rsid w:val="00A60E5B"/>
    <w:rsid w:val="00A711A1"/>
    <w:rsid w:val="00A7217A"/>
    <w:rsid w:val="00A86068"/>
    <w:rsid w:val="00A91D75"/>
    <w:rsid w:val="00AC343A"/>
    <w:rsid w:val="00BE20A7"/>
    <w:rsid w:val="00C10893"/>
    <w:rsid w:val="00C50FEA"/>
    <w:rsid w:val="00C6323A"/>
    <w:rsid w:val="00C87193"/>
    <w:rsid w:val="00CB27A1"/>
    <w:rsid w:val="00D419AF"/>
    <w:rsid w:val="00D476F7"/>
    <w:rsid w:val="00D55CBC"/>
    <w:rsid w:val="00D8631A"/>
    <w:rsid w:val="00D87CD8"/>
    <w:rsid w:val="00DF1CFA"/>
    <w:rsid w:val="00E523C3"/>
    <w:rsid w:val="00E5388E"/>
    <w:rsid w:val="00E6016B"/>
    <w:rsid w:val="00E62B7C"/>
    <w:rsid w:val="00E94B95"/>
    <w:rsid w:val="00ED6905"/>
    <w:rsid w:val="00EF64C7"/>
    <w:rsid w:val="00F15904"/>
    <w:rsid w:val="00F324C9"/>
    <w:rsid w:val="00F44D74"/>
    <w:rsid w:val="00FA4E74"/>
    <w:rsid w:val="00FC24B8"/>
    <w:rsid w:val="00FD36C4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2F9626A6"/>
  <w15:docId w15:val="{7A372A09-8CA1-4748-90EC-EF7731861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Prrafodelista">
    <w:name w:val="List Paragraph"/>
    <w:basedOn w:val="Normal"/>
    <w:uiPriority w:val="34"/>
    <w:semiHidden/>
    <w:qFormat/>
    <w:rsid w:val="002130C8"/>
    <w:pPr>
      <w:ind w:left="720"/>
    </w:pPr>
  </w:style>
  <w:style w:type="character" w:customStyle="1" w:styleId="sc0">
    <w:name w:val="sc0"/>
    <w:basedOn w:val="Fuentedeprrafopredeter"/>
    <w:rsid w:val="0044257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Fuentedeprrafopredeter"/>
    <w:rsid w:val="0044257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Fuentedeprrafopredeter"/>
    <w:rsid w:val="0044257C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41">
    <w:name w:val="sc141"/>
    <w:basedOn w:val="Fuentedeprrafopredeter"/>
    <w:rsid w:val="0044257C"/>
    <w:rPr>
      <w:rFonts w:ascii="Courier New" w:hAnsi="Courier New" w:cs="Courier New" w:hint="default"/>
      <w:b/>
      <w:bCs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31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5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9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2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07/relationships/hdphoto" Target="media/hdphoto2.wdp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microsoft.com/office/2007/relationships/hdphoto" Target="media/hdphoto6.wdp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microsoft.com/office/2007/relationships/hdphoto" Target="media/hdphoto3.wdp"/><Relationship Id="rId23" Type="http://schemas.microsoft.com/office/2007/relationships/hdphoto" Target="media/hdphoto7.wdp"/><Relationship Id="rId10" Type="http://schemas.microsoft.com/office/2007/relationships/hdphoto" Target="media/hdphoto1.wdp"/><Relationship Id="rId19" Type="http://schemas.microsoft.com/office/2007/relationships/hdphoto" Target="media/hdphoto5.wdp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pi\AppData\Local\Packages\Microsoft.Office.Desktop_8wekyb3d8bbwe\LocalCache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815B0A-54EF-42DF-A83A-B47339005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</Template>
  <TotalTime>1016</TotalTime>
  <Pages>1</Pages>
  <Words>1012</Words>
  <Characters>5572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juanpi</dc:creator>
  <cp:keywords/>
  <cp:lastModifiedBy>Juan Pablo Garcia Monzon</cp:lastModifiedBy>
  <cp:revision>12</cp:revision>
  <cp:lastPrinted>2020-09-10T06:59:00Z</cp:lastPrinted>
  <dcterms:created xsi:type="dcterms:W3CDTF">2020-08-29T00:21:00Z</dcterms:created>
  <dcterms:modified xsi:type="dcterms:W3CDTF">2020-09-10T07:00:00Z</dcterms:modified>
  <cp:contentStatus/>
  <cp:version/>
</cp:coreProperties>
</file>